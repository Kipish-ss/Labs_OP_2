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5BE9" w14:textId="77777777" w:rsidR="00541F72" w:rsidRDefault="00877BEA">
      <w:pPr>
        <w:pStyle w:val="Heading1"/>
        <w:ind w:right="54"/>
      </w:pPr>
      <w:r>
        <w:t>Міністерство освіти і науки України</w:t>
      </w:r>
    </w:p>
    <w:p w14:paraId="7ADBC445" w14:textId="77777777" w:rsidR="00541F72" w:rsidRDefault="00877BEA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5C0587F8" w14:textId="77777777" w:rsidR="00541F72" w:rsidRDefault="00877BEA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5B3E2D81" w14:textId="77777777" w:rsidR="00541F72" w:rsidRDefault="00541F72">
      <w:pPr>
        <w:pStyle w:val="BodyText"/>
        <w:rPr>
          <w:sz w:val="30"/>
        </w:rPr>
      </w:pPr>
    </w:p>
    <w:p w14:paraId="7B6483BA" w14:textId="77777777" w:rsidR="00541F72" w:rsidRDefault="00541F72">
      <w:pPr>
        <w:pStyle w:val="BodyText"/>
        <w:spacing w:before="4"/>
        <w:rPr>
          <w:sz w:val="37"/>
        </w:rPr>
      </w:pPr>
    </w:p>
    <w:p w14:paraId="5A1E7CEA" w14:textId="77777777" w:rsidR="00541F72" w:rsidRDefault="00877BEA">
      <w:pPr>
        <w:pStyle w:val="BodyText"/>
        <w:ind w:left="51" w:right="57"/>
        <w:jc w:val="center"/>
      </w:pPr>
      <w:r>
        <w:t>Звіт</w:t>
      </w:r>
    </w:p>
    <w:p w14:paraId="5EAB1112" w14:textId="77777777" w:rsidR="00541F72" w:rsidRDefault="00541F72">
      <w:pPr>
        <w:pStyle w:val="BodyText"/>
      </w:pPr>
    </w:p>
    <w:p w14:paraId="63BAC73D" w14:textId="77777777" w:rsidR="00541F72" w:rsidRDefault="00877BEA">
      <w:pPr>
        <w:pStyle w:val="BodyText"/>
        <w:ind w:left="51" w:right="54"/>
        <w:jc w:val="center"/>
      </w:pPr>
      <w:r>
        <w:t xml:space="preserve">з лабораторної роботи № </w:t>
      </w:r>
      <w:r w:rsidR="00345B65">
        <w:t>2</w:t>
      </w:r>
      <w:r>
        <w:t xml:space="preserve"> з дисципліни</w:t>
      </w:r>
    </w:p>
    <w:p w14:paraId="0F7A57FD" w14:textId="77777777" w:rsidR="00541F72" w:rsidRDefault="00877BEA">
      <w:pPr>
        <w:pStyle w:val="BodyText"/>
        <w:spacing w:before="1"/>
        <w:ind w:left="51" w:right="54"/>
        <w:jc w:val="center"/>
      </w:pPr>
      <w:r>
        <w:t>«</w:t>
      </w:r>
      <w:r w:rsidR="00DB57B7">
        <w:t>Основи програмування</w:t>
      </w:r>
      <w:r>
        <w:t>-1.</w:t>
      </w:r>
    </w:p>
    <w:p w14:paraId="638E3CCE" w14:textId="6B5B13FB" w:rsidR="00541F72" w:rsidRDefault="00042501">
      <w:pPr>
        <w:pStyle w:val="BodyText"/>
        <w:ind w:left="51" w:right="54"/>
        <w:jc w:val="center"/>
      </w:pPr>
      <w:r>
        <w:t>Методології програмування</w:t>
      </w:r>
      <w:r w:rsidR="00877BEA">
        <w:t>»</w:t>
      </w:r>
    </w:p>
    <w:p w14:paraId="62BF9801" w14:textId="77777777" w:rsidR="00541F72" w:rsidRDefault="00541F72">
      <w:pPr>
        <w:pStyle w:val="BodyText"/>
        <w:spacing w:before="11"/>
        <w:rPr>
          <w:sz w:val="23"/>
        </w:rPr>
      </w:pPr>
    </w:p>
    <w:p w14:paraId="6B375127" w14:textId="26152E50" w:rsidR="00DB57B7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042501">
        <w:t>Файли даних. Бінарні файли</w:t>
      </w:r>
      <w:r>
        <w:t xml:space="preserve">» </w:t>
      </w:r>
    </w:p>
    <w:p w14:paraId="4431297F" w14:textId="77777777" w:rsidR="00541F72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B53649" w:rsidRPr="00DB57B7">
        <w:rPr>
          <w:u w:val="single"/>
        </w:rPr>
        <w:t>28</w:t>
      </w:r>
      <w:r>
        <w:rPr>
          <w:u w:val="single"/>
        </w:rPr>
        <w:tab/>
      </w:r>
    </w:p>
    <w:p w14:paraId="2D11CF5F" w14:textId="77777777" w:rsidR="00541F72" w:rsidRDefault="00541F72">
      <w:pPr>
        <w:pStyle w:val="BodyText"/>
        <w:rPr>
          <w:sz w:val="20"/>
        </w:rPr>
      </w:pPr>
    </w:p>
    <w:p w14:paraId="1F4D2803" w14:textId="77777777" w:rsidR="00541F72" w:rsidRDefault="00541F72">
      <w:pPr>
        <w:pStyle w:val="BodyText"/>
        <w:rPr>
          <w:sz w:val="20"/>
        </w:rPr>
      </w:pPr>
    </w:p>
    <w:p w14:paraId="6E04ACEA" w14:textId="77777777" w:rsidR="00541F72" w:rsidRDefault="00541F72">
      <w:pPr>
        <w:pStyle w:val="BodyText"/>
        <w:rPr>
          <w:sz w:val="20"/>
        </w:rPr>
      </w:pPr>
    </w:p>
    <w:p w14:paraId="446A8531" w14:textId="77777777" w:rsidR="00541F72" w:rsidRDefault="00541F72">
      <w:pPr>
        <w:pStyle w:val="BodyText"/>
        <w:rPr>
          <w:sz w:val="20"/>
        </w:rPr>
      </w:pPr>
    </w:p>
    <w:p w14:paraId="45849020" w14:textId="77777777" w:rsidR="00541F72" w:rsidRDefault="00541F72">
      <w:pPr>
        <w:pStyle w:val="BodyText"/>
        <w:rPr>
          <w:sz w:val="20"/>
        </w:rPr>
      </w:pPr>
    </w:p>
    <w:p w14:paraId="099A07FA" w14:textId="77777777" w:rsidR="00541F72" w:rsidRDefault="00541F72">
      <w:pPr>
        <w:pStyle w:val="BodyText"/>
        <w:rPr>
          <w:sz w:val="20"/>
        </w:rPr>
      </w:pPr>
    </w:p>
    <w:p w14:paraId="7530A7F5" w14:textId="77777777" w:rsidR="00541F72" w:rsidRDefault="00541F72">
      <w:pPr>
        <w:pStyle w:val="BodyText"/>
        <w:rPr>
          <w:sz w:val="20"/>
        </w:rPr>
      </w:pPr>
    </w:p>
    <w:p w14:paraId="66A84D4D" w14:textId="77777777" w:rsidR="00541F72" w:rsidRDefault="00541F72">
      <w:pPr>
        <w:pStyle w:val="BodyText"/>
        <w:rPr>
          <w:sz w:val="20"/>
        </w:rPr>
      </w:pPr>
    </w:p>
    <w:p w14:paraId="61AA6102" w14:textId="77777777" w:rsidR="00541F72" w:rsidRDefault="00541F72">
      <w:pPr>
        <w:pStyle w:val="BodyText"/>
        <w:spacing w:before="3"/>
      </w:pPr>
    </w:p>
    <w:p w14:paraId="605861FE" w14:textId="77777777" w:rsidR="00541F72" w:rsidRDefault="00877BEA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B53649">
        <w:rPr>
          <w:u w:val="single"/>
        </w:rPr>
        <w:t xml:space="preserve">ІП-11 </w:t>
      </w:r>
      <w:proofErr w:type="spellStart"/>
      <w:r w:rsidR="00B53649">
        <w:rPr>
          <w:u w:val="single"/>
        </w:rPr>
        <w:t>Сідак</w:t>
      </w:r>
      <w:proofErr w:type="spellEnd"/>
      <w:r w:rsidR="00B53649">
        <w:rPr>
          <w:u w:val="single"/>
        </w:rPr>
        <w:t xml:space="preserve"> </w:t>
      </w:r>
      <w:proofErr w:type="spellStart"/>
      <w:r w:rsidR="00B53649">
        <w:rPr>
          <w:u w:val="single"/>
        </w:rPr>
        <w:t>Кирил</w:t>
      </w:r>
      <w:proofErr w:type="spellEnd"/>
      <w:r w:rsidR="00B53649">
        <w:rPr>
          <w:u w:val="single"/>
        </w:rPr>
        <w:t xml:space="preserve"> Ігорович</w:t>
      </w:r>
      <w:r>
        <w:rPr>
          <w:u w:val="single"/>
        </w:rPr>
        <w:tab/>
      </w:r>
    </w:p>
    <w:p w14:paraId="39B42610" w14:textId="77777777" w:rsidR="00541F72" w:rsidRDefault="00877BEA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4F251704" w14:textId="77777777" w:rsidR="00541F72" w:rsidRDefault="00541F72">
      <w:pPr>
        <w:pStyle w:val="BodyText"/>
        <w:rPr>
          <w:sz w:val="18"/>
        </w:rPr>
      </w:pPr>
    </w:p>
    <w:p w14:paraId="5CF0E12C" w14:textId="77777777" w:rsidR="00541F72" w:rsidRDefault="00541F72">
      <w:pPr>
        <w:pStyle w:val="BodyText"/>
        <w:rPr>
          <w:sz w:val="18"/>
        </w:rPr>
      </w:pPr>
    </w:p>
    <w:p w14:paraId="1FFB4455" w14:textId="77777777" w:rsidR="00541F72" w:rsidRDefault="00541F72">
      <w:pPr>
        <w:pStyle w:val="BodyText"/>
        <w:spacing w:before="5"/>
        <w:rPr>
          <w:sz w:val="21"/>
        </w:rPr>
      </w:pPr>
    </w:p>
    <w:p w14:paraId="05792136" w14:textId="77777777" w:rsidR="00541F72" w:rsidRDefault="00877BEA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FBCE2A" w14:textId="77777777" w:rsidR="00541F72" w:rsidRDefault="00877BEA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6120E7EA" w14:textId="77777777" w:rsidR="00541F72" w:rsidRDefault="00541F72">
      <w:pPr>
        <w:pStyle w:val="BodyText"/>
        <w:rPr>
          <w:sz w:val="18"/>
        </w:rPr>
      </w:pPr>
    </w:p>
    <w:p w14:paraId="466DE0DC" w14:textId="77777777" w:rsidR="00541F72" w:rsidRDefault="00541F72">
      <w:pPr>
        <w:pStyle w:val="BodyText"/>
        <w:rPr>
          <w:sz w:val="18"/>
        </w:rPr>
      </w:pPr>
    </w:p>
    <w:p w14:paraId="0058447F" w14:textId="77777777" w:rsidR="00541F72" w:rsidRDefault="00541F72">
      <w:pPr>
        <w:pStyle w:val="BodyText"/>
        <w:rPr>
          <w:sz w:val="18"/>
        </w:rPr>
      </w:pPr>
    </w:p>
    <w:p w14:paraId="5548772E" w14:textId="77777777" w:rsidR="00541F72" w:rsidRDefault="00541F72">
      <w:pPr>
        <w:pStyle w:val="BodyText"/>
        <w:rPr>
          <w:sz w:val="18"/>
        </w:rPr>
      </w:pPr>
    </w:p>
    <w:p w14:paraId="5810FEA5" w14:textId="77777777" w:rsidR="00541F72" w:rsidRDefault="00541F72">
      <w:pPr>
        <w:pStyle w:val="BodyText"/>
        <w:rPr>
          <w:sz w:val="18"/>
        </w:rPr>
      </w:pPr>
    </w:p>
    <w:p w14:paraId="1F05ED7D" w14:textId="77777777" w:rsidR="00541F72" w:rsidRDefault="00541F72">
      <w:pPr>
        <w:pStyle w:val="BodyText"/>
        <w:rPr>
          <w:sz w:val="18"/>
        </w:rPr>
      </w:pPr>
    </w:p>
    <w:p w14:paraId="41749D51" w14:textId="77777777" w:rsidR="00541F72" w:rsidRDefault="00541F72">
      <w:pPr>
        <w:pStyle w:val="BodyText"/>
        <w:rPr>
          <w:sz w:val="18"/>
        </w:rPr>
      </w:pPr>
    </w:p>
    <w:p w14:paraId="31C3FC27" w14:textId="77777777" w:rsidR="00541F72" w:rsidRDefault="00541F72">
      <w:pPr>
        <w:pStyle w:val="BodyText"/>
        <w:rPr>
          <w:sz w:val="18"/>
        </w:rPr>
      </w:pPr>
    </w:p>
    <w:p w14:paraId="46AD21D5" w14:textId="77777777" w:rsidR="00541F72" w:rsidRDefault="00541F72">
      <w:pPr>
        <w:pStyle w:val="BodyText"/>
        <w:rPr>
          <w:sz w:val="18"/>
        </w:rPr>
      </w:pPr>
    </w:p>
    <w:p w14:paraId="7AF7D506" w14:textId="77777777" w:rsidR="00541F72" w:rsidRDefault="00541F72">
      <w:pPr>
        <w:pStyle w:val="BodyText"/>
        <w:rPr>
          <w:sz w:val="18"/>
        </w:rPr>
      </w:pPr>
    </w:p>
    <w:p w14:paraId="10B42F8F" w14:textId="77777777" w:rsidR="00541F72" w:rsidRDefault="00541F72">
      <w:pPr>
        <w:pStyle w:val="BodyText"/>
        <w:rPr>
          <w:sz w:val="18"/>
        </w:rPr>
      </w:pPr>
    </w:p>
    <w:p w14:paraId="6B913579" w14:textId="77777777" w:rsidR="00541F72" w:rsidRDefault="00541F72">
      <w:pPr>
        <w:pStyle w:val="BodyText"/>
        <w:rPr>
          <w:sz w:val="18"/>
        </w:rPr>
      </w:pPr>
    </w:p>
    <w:p w14:paraId="3CBD4976" w14:textId="77777777" w:rsidR="00541F72" w:rsidRDefault="00541F72">
      <w:pPr>
        <w:pStyle w:val="BodyText"/>
        <w:rPr>
          <w:sz w:val="18"/>
        </w:rPr>
      </w:pPr>
    </w:p>
    <w:p w14:paraId="44B7F9ED" w14:textId="77777777" w:rsidR="00541F72" w:rsidRDefault="00541F72">
      <w:pPr>
        <w:pStyle w:val="BodyText"/>
        <w:rPr>
          <w:sz w:val="18"/>
        </w:rPr>
      </w:pPr>
    </w:p>
    <w:p w14:paraId="60FBCC91" w14:textId="77777777" w:rsidR="00541F72" w:rsidRDefault="00541F72">
      <w:pPr>
        <w:pStyle w:val="BodyText"/>
        <w:rPr>
          <w:sz w:val="18"/>
        </w:rPr>
      </w:pPr>
    </w:p>
    <w:p w14:paraId="36E3BDDA" w14:textId="77777777" w:rsidR="00541F72" w:rsidRDefault="00541F72">
      <w:pPr>
        <w:pStyle w:val="BodyText"/>
        <w:rPr>
          <w:sz w:val="18"/>
        </w:rPr>
      </w:pPr>
    </w:p>
    <w:p w14:paraId="59F7329B" w14:textId="77777777" w:rsidR="00541F72" w:rsidRDefault="00541F72">
      <w:pPr>
        <w:pStyle w:val="BodyText"/>
        <w:rPr>
          <w:sz w:val="18"/>
        </w:rPr>
      </w:pPr>
    </w:p>
    <w:p w14:paraId="7B5D390D" w14:textId="77777777" w:rsidR="00541F72" w:rsidRDefault="00541F72">
      <w:pPr>
        <w:pStyle w:val="BodyText"/>
        <w:spacing w:before="3"/>
        <w:rPr>
          <w:sz w:val="15"/>
        </w:rPr>
      </w:pPr>
    </w:p>
    <w:p w14:paraId="42629245" w14:textId="4B3AB0ED" w:rsidR="00541F72" w:rsidRPr="00FB0D03" w:rsidRDefault="00877BEA">
      <w:pPr>
        <w:pStyle w:val="BodyText"/>
        <w:tabs>
          <w:tab w:val="left" w:pos="1237"/>
        </w:tabs>
        <w:ind w:left="51"/>
        <w:jc w:val="center"/>
      </w:pPr>
      <w:r>
        <w:t>Київ 202</w:t>
      </w:r>
      <w:r w:rsidR="00042501">
        <w:t>2</w:t>
      </w:r>
    </w:p>
    <w:p w14:paraId="5A92464B" w14:textId="77777777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389F944C" w14:textId="77777777" w:rsidR="00B9288D" w:rsidRPr="00BB3814" w:rsidRDefault="00B9288D" w:rsidP="00387C59">
      <w:pPr>
        <w:pStyle w:val="BodyText"/>
        <w:tabs>
          <w:tab w:val="left" w:pos="1237"/>
        </w:tabs>
        <w:rPr>
          <w:lang w:val="ru-RU"/>
        </w:rPr>
      </w:pPr>
    </w:p>
    <w:p w14:paraId="5D08F469" w14:textId="77777777" w:rsidR="00447FF2" w:rsidRPr="00BB3814" w:rsidRDefault="00447FF2" w:rsidP="00387C59">
      <w:pPr>
        <w:pStyle w:val="BodyText"/>
        <w:tabs>
          <w:tab w:val="left" w:pos="1237"/>
        </w:tabs>
        <w:rPr>
          <w:lang w:val="ru-RU"/>
        </w:rPr>
      </w:pPr>
    </w:p>
    <w:p w14:paraId="3B9540F4" w14:textId="77777777" w:rsidR="00447FF2" w:rsidRPr="00BB3814" w:rsidRDefault="00447FF2" w:rsidP="00387C59">
      <w:pPr>
        <w:pStyle w:val="BodyText"/>
        <w:tabs>
          <w:tab w:val="left" w:pos="1237"/>
        </w:tabs>
        <w:rPr>
          <w:lang w:val="ru-RU"/>
        </w:rPr>
      </w:pPr>
    </w:p>
    <w:p w14:paraId="5D0253F7" w14:textId="77777777" w:rsidR="00042501" w:rsidRDefault="00042501" w:rsidP="00530730">
      <w:pPr>
        <w:pStyle w:val="BodyText"/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7E85FB6F" w14:textId="77777777" w:rsidR="00042501" w:rsidRPr="00042501" w:rsidRDefault="00042501" w:rsidP="00042501">
      <w:pPr>
        <w:pStyle w:val="BodyText"/>
        <w:tabs>
          <w:tab w:val="left" w:pos="1237"/>
        </w:tabs>
        <w:spacing w:line="360" w:lineRule="auto"/>
        <w:jc w:val="center"/>
        <w:rPr>
          <w:b/>
          <w:bCs/>
        </w:rPr>
      </w:pPr>
      <w:r w:rsidRPr="00042501">
        <w:rPr>
          <w:b/>
          <w:bCs/>
        </w:rPr>
        <w:lastRenderedPageBreak/>
        <w:t>Лабораторна робота №1</w:t>
      </w:r>
    </w:p>
    <w:p w14:paraId="750BDA71" w14:textId="3DE44410" w:rsidR="00042501" w:rsidRPr="00042501" w:rsidRDefault="00042501" w:rsidP="00042501">
      <w:pPr>
        <w:pStyle w:val="BodyText"/>
        <w:tabs>
          <w:tab w:val="left" w:pos="1237"/>
        </w:tabs>
        <w:spacing w:line="360" w:lineRule="auto"/>
      </w:pPr>
      <w:r w:rsidRPr="00042501">
        <w:rPr>
          <w:b/>
          <w:bCs/>
        </w:rPr>
        <w:t xml:space="preserve">Мета: </w:t>
      </w:r>
      <w:r w:rsidRPr="00042501">
        <w:t xml:space="preserve">вивчити особливості створення і обробки </w:t>
      </w:r>
      <w:r>
        <w:t>бінарних файлів</w:t>
      </w:r>
      <w:r w:rsidRPr="00042501">
        <w:t>.</w:t>
      </w:r>
    </w:p>
    <w:p w14:paraId="0E5064E7" w14:textId="7913EA82" w:rsidR="00042501" w:rsidRDefault="00042501" w:rsidP="00042501">
      <w:pPr>
        <w:pStyle w:val="BodyText"/>
        <w:tabs>
          <w:tab w:val="left" w:pos="1237"/>
        </w:tabs>
        <w:spacing w:line="360" w:lineRule="auto"/>
        <w:jc w:val="center"/>
        <w:rPr>
          <w:b/>
          <w:bCs/>
        </w:rPr>
      </w:pPr>
      <w:r w:rsidRPr="00042501">
        <w:rPr>
          <w:b/>
          <w:bCs/>
        </w:rPr>
        <w:t>Варіант 28</w:t>
      </w:r>
    </w:p>
    <w:p w14:paraId="0C186F1F" w14:textId="7BB63289" w:rsidR="00042501" w:rsidRPr="00042501" w:rsidRDefault="00042501" w:rsidP="00042501">
      <w:pPr>
        <w:pStyle w:val="BodyText"/>
        <w:tabs>
          <w:tab w:val="left" w:pos="1237"/>
        </w:tabs>
        <w:spacing w:line="360" w:lineRule="auto"/>
      </w:pPr>
      <w:r>
        <w:t>Створити файл із списком автомобілів автосалону: назва, дата випуску, дата надходження у продаж. Створити список автомобілів, що надійшли у продаж за останній місяць. Вивести інформацію про вживані автомобілі(які були випущені</w:t>
      </w:r>
      <w:r w:rsidR="00E056DE">
        <w:t xml:space="preserve"> більш ніж за рік до надходження у продаж).</w:t>
      </w:r>
    </w:p>
    <w:p w14:paraId="08669792" w14:textId="3D5C059E" w:rsidR="00BB3814" w:rsidRPr="00042501" w:rsidRDefault="00BB3814" w:rsidP="00530730">
      <w:pPr>
        <w:pStyle w:val="BodyText"/>
        <w:tabs>
          <w:tab w:val="left" w:pos="1237"/>
        </w:tabs>
        <w:spacing w:line="360" w:lineRule="auto"/>
      </w:pPr>
      <w:r w:rsidRPr="00042501">
        <w:rPr>
          <w:b/>
          <w:bCs/>
        </w:rPr>
        <w:t>Постановка задачі:</w:t>
      </w:r>
    </w:p>
    <w:p w14:paraId="62D16061" w14:textId="77777777" w:rsidR="00BB3814" w:rsidRPr="00042501" w:rsidRDefault="00BB3814" w:rsidP="00530730">
      <w:pPr>
        <w:pStyle w:val="BodyText"/>
        <w:tabs>
          <w:tab w:val="left" w:pos="1237"/>
        </w:tabs>
        <w:spacing w:line="360" w:lineRule="auto"/>
        <w:rPr>
          <w:b/>
          <w:bCs/>
        </w:rPr>
      </w:pPr>
    </w:p>
    <w:p w14:paraId="156B46C0" w14:textId="77777777" w:rsidR="00BB3814" w:rsidRPr="00042501" w:rsidRDefault="00BB3814" w:rsidP="00530730">
      <w:pPr>
        <w:pStyle w:val="BodyText"/>
        <w:tabs>
          <w:tab w:val="left" w:pos="1237"/>
        </w:tabs>
        <w:spacing w:line="360" w:lineRule="auto"/>
        <w:rPr>
          <w:b/>
          <w:bCs/>
        </w:rPr>
      </w:pPr>
    </w:p>
    <w:p w14:paraId="4F86019A" w14:textId="77777777" w:rsidR="00BB3814" w:rsidRPr="00042501" w:rsidRDefault="00BB3814" w:rsidP="00530730">
      <w:pPr>
        <w:pStyle w:val="BodyText"/>
        <w:tabs>
          <w:tab w:val="left" w:pos="1237"/>
        </w:tabs>
        <w:spacing w:line="360" w:lineRule="auto"/>
        <w:rPr>
          <w:b/>
          <w:bCs/>
        </w:rPr>
      </w:pPr>
    </w:p>
    <w:p w14:paraId="62F84038" w14:textId="77777777" w:rsidR="00BB3814" w:rsidRPr="00042501" w:rsidRDefault="00BB3814" w:rsidP="00530730">
      <w:pPr>
        <w:pStyle w:val="BodyText"/>
        <w:tabs>
          <w:tab w:val="left" w:pos="1237"/>
        </w:tabs>
        <w:spacing w:line="360" w:lineRule="auto"/>
        <w:rPr>
          <w:b/>
          <w:bCs/>
        </w:rPr>
      </w:pPr>
    </w:p>
    <w:p w14:paraId="68C484ED" w14:textId="77777777" w:rsidR="00BB3814" w:rsidRPr="00042501" w:rsidRDefault="00BB3814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ru-RU"/>
        </w:rPr>
      </w:pPr>
      <w:r w:rsidRPr="00042501">
        <w:rPr>
          <w:b/>
          <w:bCs/>
        </w:rPr>
        <w:t xml:space="preserve">Програма на </w:t>
      </w:r>
      <w:r w:rsidRPr="00042501">
        <w:rPr>
          <w:b/>
          <w:bCs/>
          <w:lang w:val="en-US"/>
        </w:rPr>
        <w:t>C</w:t>
      </w:r>
      <w:r w:rsidRPr="00042501">
        <w:rPr>
          <w:b/>
          <w:bCs/>
          <w:lang w:val="ru-RU"/>
        </w:rPr>
        <w:t>:</w:t>
      </w:r>
    </w:p>
    <w:p w14:paraId="562C571B" w14:textId="77777777" w:rsidR="00BB3814" w:rsidRPr="00042501" w:rsidRDefault="00BB3814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en-US"/>
        </w:rPr>
      </w:pPr>
      <w:r w:rsidRPr="00042501">
        <w:rPr>
          <w:b/>
          <w:bCs/>
        </w:rPr>
        <w:t xml:space="preserve">Програма на </w:t>
      </w:r>
      <w:r w:rsidRPr="00042501">
        <w:rPr>
          <w:b/>
          <w:bCs/>
          <w:lang w:val="en-US"/>
        </w:rPr>
        <w:t>Python:</w:t>
      </w:r>
    </w:p>
    <w:p w14:paraId="7E168CEF" w14:textId="77777777" w:rsidR="00BB3814" w:rsidRPr="00042501" w:rsidRDefault="00BB3814" w:rsidP="00530730">
      <w:pPr>
        <w:pStyle w:val="BodyText"/>
        <w:tabs>
          <w:tab w:val="left" w:pos="1237"/>
        </w:tabs>
        <w:spacing w:line="360" w:lineRule="auto"/>
        <w:rPr>
          <w:b/>
          <w:bCs/>
          <w:lang w:val="ru-RU"/>
        </w:rPr>
      </w:pPr>
      <w:r w:rsidRPr="00042501">
        <w:rPr>
          <w:b/>
          <w:bCs/>
        </w:rPr>
        <w:t xml:space="preserve">Результат на </w:t>
      </w:r>
      <w:r w:rsidRPr="00042501">
        <w:rPr>
          <w:b/>
          <w:bCs/>
          <w:lang w:val="en-US"/>
        </w:rPr>
        <w:t>C</w:t>
      </w:r>
      <w:r w:rsidRPr="00042501">
        <w:rPr>
          <w:b/>
          <w:bCs/>
          <w:lang w:val="ru-RU"/>
        </w:rPr>
        <w:t>:</w:t>
      </w:r>
    </w:p>
    <w:p w14:paraId="42299CC4" w14:textId="77777777" w:rsidR="004838BE" w:rsidRDefault="004838B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516FF36D" w14:textId="77777777" w:rsidR="004838BE" w:rsidRDefault="004838B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4EDA8FD6" w14:textId="77777777" w:rsidR="004838BE" w:rsidRDefault="004838B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31CCEC85" w14:textId="77777777" w:rsidR="004838BE" w:rsidRDefault="004838B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1D9A73C0" w14:textId="77777777" w:rsidR="004838BE" w:rsidRDefault="004838B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49574086" w14:textId="77777777" w:rsidR="0047399E" w:rsidRDefault="0047399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3353423A" w14:textId="77777777" w:rsidR="0047399E" w:rsidRDefault="0047399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1C2073FA" w14:textId="77777777" w:rsidR="0047399E" w:rsidRDefault="0047399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240E0D8C" w14:textId="77777777" w:rsidR="0047399E" w:rsidRDefault="0047399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4A2A7186" w14:textId="77777777" w:rsidR="0047399E" w:rsidRDefault="0047399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59520E53" w14:textId="77777777" w:rsidR="0047399E" w:rsidRDefault="0047399E" w:rsidP="004838BE">
      <w:pPr>
        <w:pStyle w:val="BodyText"/>
        <w:tabs>
          <w:tab w:val="left" w:pos="1237"/>
        </w:tabs>
        <w:spacing w:line="360" w:lineRule="auto"/>
        <w:jc w:val="center"/>
        <w:rPr>
          <w:sz w:val="32"/>
          <w:szCs w:val="32"/>
          <w:lang w:val="en-UA"/>
        </w:rPr>
      </w:pPr>
    </w:p>
    <w:p w14:paraId="3BFC6E87" w14:textId="77777777" w:rsidR="00845394" w:rsidRPr="006D5A8E" w:rsidRDefault="0047399E" w:rsidP="0047399E">
      <w:pPr>
        <w:pStyle w:val="BodyText"/>
        <w:tabs>
          <w:tab w:val="left" w:pos="1237"/>
        </w:tabs>
        <w:spacing w:line="360" w:lineRule="auto"/>
        <w:rPr>
          <w:b/>
          <w:bCs/>
          <w:sz w:val="32"/>
          <w:szCs w:val="32"/>
          <w:lang w:val="ru-RU"/>
        </w:rPr>
      </w:pPr>
      <w:r w:rsidRPr="0047399E">
        <w:rPr>
          <w:b/>
          <w:bCs/>
          <w:sz w:val="32"/>
          <w:szCs w:val="32"/>
        </w:rPr>
        <w:t xml:space="preserve">Результат на </w:t>
      </w:r>
      <w:r w:rsidRPr="0047399E">
        <w:rPr>
          <w:b/>
          <w:bCs/>
          <w:sz w:val="32"/>
          <w:szCs w:val="32"/>
          <w:lang w:val="en-US"/>
        </w:rPr>
        <w:t>Python</w:t>
      </w:r>
      <w:r w:rsidRPr="006D5A8E">
        <w:rPr>
          <w:b/>
          <w:bCs/>
          <w:sz w:val="32"/>
          <w:szCs w:val="32"/>
          <w:lang w:val="ru-RU"/>
        </w:rPr>
        <w:t>:</w:t>
      </w:r>
    </w:p>
    <w:p w14:paraId="5E290BDB" w14:textId="77777777" w:rsidR="00CF5A4E" w:rsidRPr="006D5A8E" w:rsidRDefault="00CF5A4E" w:rsidP="0047399E">
      <w:pPr>
        <w:pStyle w:val="BodyText"/>
        <w:tabs>
          <w:tab w:val="left" w:pos="1237"/>
        </w:tabs>
        <w:spacing w:line="360" w:lineRule="auto"/>
        <w:rPr>
          <w:b/>
          <w:bCs/>
          <w:sz w:val="32"/>
          <w:szCs w:val="32"/>
          <w:lang w:val="ru-RU"/>
        </w:rPr>
      </w:pPr>
    </w:p>
    <w:p w14:paraId="67B8B017" w14:textId="77777777" w:rsidR="006F2D0D" w:rsidRDefault="006F2D0D" w:rsidP="0047399E">
      <w:pPr>
        <w:pStyle w:val="BodyText"/>
        <w:tabs>
          <w:tab w:val="left" w:pos="1237"/>
        </w:tabs>
        <w:spacing w:line="360" w:lineRule="auto"/>
        <w:rPr>
          <w:b/>
          <w:bCs/>
          <w:sz w:val="32"/>
          <w:szCs w:val="32"/>
          <w:lang w:val="ru-RU"/>
        </w:rPr>
      </w:pPr>
    </w:p>
    <w:p w14:paraId="334852E6" w14:textId="77777777" w:rsidR="00CF5A4E" w:rsidRPr="004A07D0" w:rsidRDefault="006F2D0D" w:rsidP="0047399E">
      <w:pPr>
        <w:pStyle w:val="BodyText"/>
        <w:tabs>
          <w:tab w:val="left" w:pos="1237"/>
        </w:tabs>
        <w:spacing w:line="360" w:lineRule="auto"/>
        <w:rPr>
          <w:b/>
          <w:bCs/>
          <w:sz w:val="32"/>
          <w:szCs w:val="32"/>
          <w:lang w:val="ru-RU"/>
        </w:rPr>
      </w:pPr>
      <w:r w:rsidRPr="004A07D0">
        <w:rPr>
          <w:b/>
          <w:bCs/>
          <w:sz w:val="32"/>
          <w:szCs w:val="32"/>
          <w:lang w:val="ru-RU"/>
        </w:rPr>
        <w:t xml:space="preserve">    </w:t>
      </w:r>
    </w:p>
    <w:p w14:paraId="78A114A6" w14:textId="77777777" w:rsidR="006F2D0D" w:rsidRPr="004A07D0" w:rsidRDefault="006F2D0D" w:rsidP="0047399E">
      <w:pPr>
        <w:pStyle w:val="BodyText"/>
        <w:tabs>
          <w:tab w:val="left" w:pos="1237"/>
        </w:tabs>
        <w:spacing w:line="360" w:lineRule="auto"/>
        <w:rPr>
          <w:b/>
          <w:bCs/>
          <w:sz w:val="32"/>
          <w:szCs w:val="32"/>
          <w:lang w:val="ru-RU"/>
        </w:rPr>
      </w:pPr>
    </w:p>
    <w:p w14:paraId="56A20F00" w14:textId="77777777" w:rsidR="006F2D0D" w:rsidRPr="004A07D0" w:rsidRDefault="006F2D0D" w:rsidP="006F2D0D">
      <w:pPr>
        <w:pStyle w:val="BodyText"/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  <w:lang w:val="ru-RU"/>
        </w:rPr>
      </w:pPr>
    </w:p>
    <w:p w14:paraId="22266604" w14:textId="77777777" w:rsidR="006F2D0D" w:rsidRPr="004A07D0" w:rsidRDefault="006F2D0D" w:rsidP="004A07D0">
      <w:pPr>
        <w:pStyle w:val="BodyText"/>
        <w:tabs>
          <w:tab w:val="left" w:pos="1237"/>
        </w:tabs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Висновок</w:t>
      </w:r>
    </w:p>
    <w:sectPr w:rsidR="006F2D0D" w:rsidRPr="004A07D0">
      <w:headerReference w:type="default" r:id="rId8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9C989" w14:textId="77777777" w:rsidR="00085F04" w:rsidRDefault="00085F04">
      <w:r>
        <w:separator/>
      </w:r>
    </w:p>
  </w:endnote>
  <w:endnote w:type="continuationSeparator" w:id="0">
    <w:p w14:paraId="0F26DFF6" w14:textId="77777777" w:rsidR="00085F04" w:rsidRDefault="00085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53E11" w14:textId="77777777" w:rsidR="00085F04" w:rsidRDefault="00085F04">
      <w:r>
        <w:separator/>
      </w:r>
    </w:p>
  </w:footnote>
  <w:footnote w:type="continuationSeparator" w:id="0">
    <w:p w14:paraId="74BCE4FB" w14:textId="77777777" w:rsidR="00085F04" w:rsidRDefault="00085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42B27" w14:textId="77777777" w:rsidR="00541F72" w:rsidRDefault="00541F7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07F5"/>
    <w:multiLevelType w:val="hybridMultilevel"/>
    <w:tmpl w:val="C7C67EB2"/>
    <w:lvl w:ilvl="0" w:tplc="CFE2962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28"/>
        <w:w w:val="78"/>
        <w:position w:val="1"/>
        <w:sz w:val="24"/>
        <w:szCs w:val="24"/>
        <w:lang w:val="uk-UA" w:eastAsia="en-US" w:bidi="ar-SA"/>
      </w:rPr>
    </w:lvl>
    <w:lvl w:ilvl="1" w:tplc="CEA66F6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-UA" w:eastAsia="en-US" w:bidi="ar-SA"/>
      </w:rPr>
    </w:lvl>
    <w:lvl w:ilvl="2" w:tplc="9E522986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4EEAB7A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FEAEE1A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E0FCB28C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7D057EA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FCBC63AE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92AC720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 w16cid:durableId="147209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01"/>
    <w:rsid w:val="00010DCC"/>
    <w:rsid w:val="00042501"/>
    <w:rsid w:val="00085F04"/>
    <w:rsid w:val="001270B0"/>
    <w:rsid w:val="001B7E00"/>
    <w:rsid w:val="00345B65"/>
    <w:rsid w:val="00373597"/>
    <w:rsid w:val="00387C59"/>
    <w:rsid w:val="00394E34"/>
    <w:rsid w:val="00402E5E"/>
    <w:rsid w:val="00447FF2"/>
    <w:rsid w:val="0047399E"/>
    <w:rsid w:val="004838BE"/>
    <w:rsid w:val="00492F6C"/>
    <w:rsid w:val="004A07D0"/>
    <w:rsid w:val="004E33C2"/>
    <w:rsid w:val="00530730"/>
    <w:rsid w:val="00541F72"/>
    <w:rsid w:val="00553F76"/>
    <w:rsid w:val="005757C6"/>
    <w:rsid w:val="00590EBD"/>
    <w:rsid w:val="005D4B83"/>
    <w:rsid w:val="005F718D"/>
    <w:rsid w:val="00603FEF"/>
    <w:rsid w:val="00621418"/>
    <w:rsid w:val="006254AC"/>
    <w:rsid w:val="006B1337"/>
    <w:rsid w:val="006D5A8E"/>
    <w:rsid w:val="006F2D0D"/>
    <w:rsid w:val="00845394"/>
    <w:rsid w:val="00877BEA"/>
    <w:rsid w:val="008E7543"/>
    <w:rsid w:val="009D0620"/>
    <w:rsid w:val="00B53649"/>
    <w:rsid w:val="00B64942"/>
    <w:rsid w:val="00B9288D"/>
    <w:rsid w:val="00BB3814"/>
    <w:rsid w:val="00BE26E5"/>
    <w:rsid w:val="00C5124D"/>
    <w:rsid w:val="00C53D00"/>
    <w:rsid w:val="00C61933"/>
    <w:rsid w:val="00C90366"/>
    <w:rsid w:val="00C94FA7"/>
    <w:rsid w:val="00CC2F4A"/>
    <w:rsid w:val="00CF5A4E"/>
    <w:rsid w:val="00D364A3"/>
    <w:rsid w:val="00D57A1A"/>
    <w:rsid w:val="00D61FD3"/>
    <w:rsid w:val="00D828B6"/>
    <w:rsid w:val="00DB57B7"/>
    <w:rsid w:val="00E056DE"/>
    <w:rsid w:val="00E42F69"/>
    <w:rsid w:val="00E56DCB"/>
    <w:rsid w:val="00EF1482"/>
    <w:rsid w:val="00F22BA9"/>
    <w:rsid w:val="00F306C5"/>
    <w:rsid w:val="00F54525"/>
    <w:rsid w:val="00F6221B"/>
    <w:rsid w:val="00FB0D03"/>
    <w:rsid w:val="00FB53A8"/>
    <w:rsid w:val="00F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8AE74BB"/>
  <w15:docId w15:val="{00E965FE-56AE-CD4B-A0DB-7E425508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Revision">
    <w:name w:val="Revision"/>
    <w:hidden/>
    <w:uiPriority w:val="99"/>
    <w:semiHidden/>
    <w:rsid w:val="001B7E00"/>
    <w:pPr>
      <w:widowControl/>
      <w:autoSpaceDE/>
      <w:autoSpaceDN/>
    </w:pPr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DefaultParagraphFont"/>
    <w:rsid w:val="00FB5ADB"/>
  </w:style>
  <w:style w:type="character" w:customStyle="1" w:styleId="pl-s">
    <w:name w:val="pl-s"/>
    <w:basedOn w:val="DefaultParagraphFont"/>
    <w:rsid w:val="00FB5ADB"/>
  </w:style>
  <w:style w:type="character" w:customStyle="1" w:styleId="pl-pds">
    <w:name w:val="pl-pds"/>
    <w:basedOn w:val="DefaultParagraphFont"/>
    <w:rsid w:val="00FB5ADB"/>
  </w:style>
  <w:style w:type="character" w:customStyle="1" w:styleId="pl-c">
    <w:name w:val="pl-c"/>
    <w:basedOn w:val="DefaultParagraphFont"/>
    <w:rsid w:val="00FB5ADB"/>
  </w:style>
  <w:style w:type="character" w:customStyle="1" w:styleId="pl-en">
    <w:name w:val="pl-en"/>
    <w:basedOn w:val="DefaultParagraphFont"/>
    <w:rsid w:val="00FB5ADB"/>
  </w:style>
  <w:style w:type="character" w:customStyle="1" w:styleId="pl-c1">
    <w:name w:val="pl-c1"/>
    <w:basedOn w:val="DefaultParagraphFont"/>
    <w:rsid w:val="00FB5ADB"/>
  </w:style>
  <w:style w:type="character" w:customStyle="1" w:styleId="pl-cce">
    <w:name w:val="pl-cce"/>
    <w:basedOn w:val="DefaultParagraphFont"/>
    <w:rsid w:val="00FB5A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942"/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styleId="PlaceholderText">
    <w:name w:val="Placeholder Text"/>
    <w:basedOn w:val="DefaultParagraphFont"/>
    <w:uiPriority w:val="99"/>
    <w:semiHidden/>
    <w:rsid w:val="00530730"/>
    <w:rPr>
      <w:color w:val="808080"/>
    </w:rPr>
  </w:style>
  <w:style w:type="character" w:customStyle="1" w:styleId="pl-s1">
    <w:name w:val="pl-s1"/>
    <w:basedOn w:val="DefaultParagraphFont"/>
    <w:rsid w:val="00BB3814"/>
  </w:style>
  <w:style w:type="character" w:customStyle="1" w:styleId="pl-kos">
    <w:name w:val="pl-kos"/>
    <w:basedOn w:val="DefaultParagraphFont"/>
    <w:rsid w:val="00BB3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yryl/Library/Group%20Containers/UBF8T346G9.Office/User%20Content.localized/Templates.localized/&#1047;&#1074;&#1110;&#109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Звіт.dotx</Template>
  <TotalTime>4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Microsoft Office User</dc:creator>
  <cp:lastModifiedBy>кирилл сидак</cp:lastModifiedBy>
  <cp:revision>1</cp:revision>
  <dcterms:created xsi:type="dcterms:W3CDTF">2022-04-07T19:05:00Z</dcterms:created>
  <dcterms:modified xsi:type="dcterms:W3CDTF">2022-04-07T19:11:00Z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