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9132F" w14:textId="77777777" w:rsidR="00541F72" w:rsidRDefault="00877BEA">
      <w:pPr>
        <w:pStyle w:val="Heading1"/>
        <w:ind w:right="54"/>
      </w:pPr>
      <w:r>
        <w:t>Міністерство освіти і науки України</w:t>
      </w:r>
    </w:p>
    <w:p w14:paraId="1EF1DFD9" w14:textId="77777777" w:rsidR="00541F72" w:rsidRDefault="00877BEA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40253F47" w14:textId="77777777" w:rsidR="00541F72" w:rsidRDefault="00877BEA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6FF97084" w14:textId="77777777" w:rsidR="00541F72" w:rsidRDefault="00541F72">
      <w:pPr>
        <w:pStyle w:val="BodyText"/>
        <w:rPr>
          <w:sz w:val="30"/>
        </w:rPr>
      </w:pPr>
    </w:p>
    <w:p w14:paraId="4F5E5D1B" w14:textId="77777777" w:rsidR="00541F72" w:rsidRDefault="00541F72">
      <w:pPr>
        <w:pStyle w:val="BodyText"/>
        <w:spacing w:before="4"/>
        <w:rPr>
          <w:sz w:val="37"/>
        </w:rPr>
      </w:pPr>
    </w:p>
    <w:p w14:paraId="7226B709" w14:textId="77777777" w:rsidR="00541F72" w:rsidRDefault="00877BEA">
      <w:pPr>
        <w:pStyle w:val="BodyText"/>
        <w:ind w:left="51" w:right="57"/>
        <w:jc w:val="center"/>
      </w:pPr>
      <w:r>
        <w:t>Звіт</w:t>
      </w:r>
    </w:p>
    <w:p w14:paraId="5248D97E" w14:textId="77777777" w:rsidR="00541F72" w:rsidRDefault="00541F72">
      <w:pPr>
        <w:pStyle w:val="BodyText"/>
      </w:pPr>
    </w:p>
    <w:p w14:paraId="4FCC8F1D" w14:textId="10C7C91D" w:rsidR="00541F72" w:rsidRDefault="00877BEA">
      <w:pPr>
        <w:pStyle w:val="BodyText"/>
        <w:ind w:left="51" w:right="54"/>
        <w:jc w:val="center"/>
      </w:pPr>
      <w:r>
        <w:t xml:space="preserve">з лабораторної роботи № </w:t>
      </w:r>
      <w:r w:rsidR="00BD7A40">
        <w:rPr>
          <w:lang w:val="ru-RU"/>
        </w:rPr>
        <w:t>6</w:t>
      </w:r>
      <w:r>
        <w:t xml:space="preserve"> з дисципліни</w:t>
      </w:r>
    </w:p>
    <w:p w14:paraId="759B2B4A" w14:textId="77777777" w:rsidR="00541F72" w:rsidRDefault="00877BEA">
      <w:pPr>
        <w:pStyle w:val="BodyText"/>
        <w:spacing w:before="1"/>
        <w:ind w:left="51" w:right="54"/>
        <w:jc w:val="center"/>
      </w:pPr>
      <w:r>
        <w:t>«</w:t>
      </w:r>
      <w:r w:rsidR="00DB57B7">
        <w:t>Основи програмування</w:t>
      </w:r>
      <w:r>
        <w:t>-</w:t>
      </w:r>
      <w:r w:rsidR="00012649">
        <w:rPr>
          <w:lang w:val="en-US"/>
        </w:rPr>
        <w:t>2</w:t>
      </w:r>
      <w:r>
        <w:t>.</w:t>
      </w:r>
    </w:p>
    <w:p w14:paraId="5CD8BB54" w14:textId="77777777" w:rsidR="00541F72" w:rsidRDefault="00012649">
      <w:pPr>
        <w:pStyle w:val="BodyText"/>
        <w:ind w:left="51" w:right="54"/>
        <w:jc w:val="center"/>
      </w:pPr>
      <w:r>
        <w:t>Методології програмування.</w:t>
      </w:r>
      <w:r w:rsidR="00877BEA">
        <w:t>»</w:t>
      </w:r>
    </w:p>
    <w:p w14:paraId="019772B1" w14:textId="77777777" w:rsidR="00541F72" w:rsidRDefault="00541F72">
      <w:pPr>
        <w:pStyle w:val="BodyText"/>
        <w:spacing w:before="11"/>
        <w:rPr>
          <w:sz w:val="23"/>
        </w:rPr>
      </w:pPr>
    </w:p>
    <w:p w14:paraId="2A17965E" w14:textId="61C51E6D" w:rsidR="00DB57B7" w:rsidRDefault="00877BEA">
      <w:pPr>
        <w:pStyle w:val="BodyText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 w:rsidR="00D128EC">
        <w:t>Дерева</w:t>
      </w:r>
      <w:r>
        <w:t xml:space="preserve">» </w:t>
      </w:r>
    </w:p>
    <w:p w14:paraId="65F0521D" w14:textId="77777777" w:rsidR="00541F72" w:rsidRDefault="00877BEA">
      <w:pPr>
        <w:pStyle w:val="BodyText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B53649" w:rsidRPr="00DB57B7">
        <w:rPr>
          <w:u w:val="single"/>
        </w:rPr>
        <w:t>28</w:t>
      </w:r>
      <w:r>
        <w:rPr>
          <w:u w:val="single"/>
        </w:rPr>
        <w:tab/>
      </w:r>
    </w:p>
    <w:p w14:paraId="4F8B1031" w14:textId="77777777" w:rsidR="00541F72" w:rsidRDefault="00541F72">
      <w:pPr>
        <w:pStyle w:val="BodyText"/>
        <w:rPr>
          <w:sz w:val="20"/>
        </w:rPr>
      </w:pPr>
    </w:p>
    <w:p w14:paraId="24F90E4E" w14:textId="77777777" w:rsidR="00541F72" w:rsidRDefault="00541F72">
      <w:pPr>
        <w:pStyle w:val="BodyText"/>
        <w:rPr>
          <w:sz w:val="20"/>
        </w:rPr>
      </w:pPr>
    </w:p>
    <w:p w14:paraId="01A68C66" w14:textId="77777777" w:rsidR="00541F72" w:rsidRDefault="00541F72">
      <w:pPr>
        <w:pStyle w:val="BodyText"/>
        <w:rPr>
          <w:sz w:val="20"/>
        </w:rPr>
      </w:pPr>
    </w:p>
    <w:p w14:paraId="6D64D229" w14:textId="77777777" w:rsidR="00541F72" w:rsidRDefault="00541F72">
      <w:pPr>
        <w:pStyle w:val="BodyText"/>
        <w:rPr>
          <w:sz w:val="20"/>
        </w:rPr>
      </w:pPr>
    </w:p>
    <w:p w14:paraId="4FDF5612" w14:textId="77777777" w:rsidR="00541F72" w:rsidRDefault="00541F72">
      <w:pPr>
        <w:pStyle w:val="BodyText"/>
        <w:rPr>
          <w:sz w:val="20"/>
        </w:rPr>
      </w:pPr>
    </w:p>
    <w:p w14:paraId="45F5DA90" w14:textId="77777777" w:rsidR="00541F72" w:rsidRDefault="00541F72">
      <w:pPr>
        <w:pStyle w:val="BodyText"/>
        <w:rPr>
          <w:sz w:val="20"/>
        </w:rPr>
      </w:pPr>
    </w:p>
    <w:p w14:paraId="03CEA0FB" w14:textId="77777777" w:rsidR="00541F72" w:rsidRDefault="00541F72">
      <w:pPr>
        <w:pStyle w:val="BodyText"/>
        <w:rPr>
          <w:sz w:val="20"/>
        </w:rPr>
      </w:pPr>
    </w:p>
    <w:p w14:paraId="2902686B" w14:textId="77777777" w:rsidR="00541F72" w:rsidRDefault="00541F72">
      <w:pPr>
        <w:pStyle w:val="BodyText"/>
        <w:rPr>
          <w:sz w:val="20"/>
        </w:rPr>
      </w:pPr>
    </w:p>
    <w:p w14:paraId="5C6CA34A" w14:textId="77777777" w:rsidR="00541F72" w:rsidRDefault="00541F72">
      <w:pPr>
        <w:pStyle w:val="BodyText"/>
        <w:spacing w:before="3"/>
      </w:pPr>
    </w:p>
    <w:p w14:paraId="4EC14697" w14:textId="77777777" w:rsidR="00541F72" w:rsidRDefault="00877BEA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B53649">
        <w:rPr>
          <w:u w:val="single"/>
        </w:rPr>
        <w:t xml:space="preserve">ІП-11 </w:t>
      </w:r>
      <w:proofErr w:type="spellStart"/>
      <w:r w:rsidR="00B53649">
        <w:rPr>
          <w:u w:val="single"/>
        </w:rPr>
        <w:t>Сідак</w:t>
      </w:r>
      <w:proofErr w:type="spellEnd"/>
      <w:r w:rsidR="00B53649">
        <w:rPr>
          <w:u w:val="single"/>
        </w:rPr>
        <w:t xml:space="preserve"> </w:t>
      </w:r>
      <w:proofErr w:type="spellStart"/>
      <w:r w:rsidR="00B53649">
        <w:rPr>
          <w:u w:val="single"/>
        </w:rPr>
        <w:t>Кирил</w:t>
      </w:r>
      <w:proofErr w:type="spellEnd"/>
      <w:r w:rsidR="00B53649">
        <w:rPr>
          <w:u w:val="single"/>
        </w:rPr>
        <w:t xml:space="preserve"> Ігорович</w:t>
      </w:r>
      <w:r>
        <w:rPr>
          <w:u w:val="single"/>
        </w:rPr>
        <w:tab/>
      </w:r>
    </w:p>
    <w:p w14:paraId="67BE0098" w14:textId="77777777" w:rsidR="00541F72" w:rsidRDefault="00877BEA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7F29BD14" w14:textId="77777777" w:rsidR="00541F72" w:rsidRDefault="00541F72">
      <w:pPr>
        <w:pStyle w:val="BodyText"/>
        <w:rPr>
          <w:sz w:val="18"/>
        </w:rPr>
      </w:pPr>
    </w:p>
    <w:p w14:paraId="7F479DC0" w14:textId="77777777" w:rsidR="00541F72" w:rsidRDefault="00541F72">
      <w:pPr>
        <w:pStyle w:val="BodyText"/>
        <w:rPr>
          <w:sz w:val="18"/>
        </w:rPr>
      </w:pPr>
    </w:p>
    <w:p w14:paraId="797BC7C2" w14:textId="77777777" w:rsidR="00541F72" w:rsidRDefault="00541F72">
      <w:pPr>
        <w:pStyle w:val="BodyText"/>
        <w:spacing w:before="5"/>
        <w:rPr>
          <w:sz w:val="21"/>
        </w:rPr>
      </w:pPr>
    </w:p>
    <w:p w14:paraId="1CAB44CE" w14:textId="77777777" w:rsidR="00541F72" w:rsidRDefault="00877BEA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17B58E4" w14:textId="77777777" w:rsidR="00541F72" w:rsidRDefault="00877BEA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240E1CAA" w14:textId="77777777" w:rsidR="00541F72" w:rsidRDefault="00541F72">
      <w:pPr>
        <w:pStyle w:val="BodyText"/>
        <w:rPr>
          <w:sz w:val="18"/>
        </w:rPr>
      </w:pPr>
    </w:p>
    <w:p w14:paraId="4C6E66B8" w14:textId="77777777" w:rsidR="00541F72" w:rsidRDefault="00541F72">
      <w:pPr>
        <w:pStyle w:val="BodyText"/>
        <w:rPr>
          <w:sz w:val="18"/>
        </w:rPr>
      </w:pPr>
    </w:p>
    <w:p w14:paraId="42678D31" w14:textId="77777777" w:rsidR="00541F72" w:rsidRDefault="00541F72">
      <w:pPr>
        <w:pStyle w:val="BodyText"/>
        <w:rPr>
          <w:sz w:val="18"/>
        </w:rPr>
      </w:pPr>
    </w:p>
    <w:p w14:paraId="19A05D4E" w14:textId="77777777" w:rsidR="00541F72" w:rsidRDefault="00541F72">
      <w:pPr>
        <w:pStyle w:val="BodyText"/>
        <w:rPr>
          <w:sz w:val="18"/>
        </w:rPr>
      </w:pPr>
    </w:p>
    <w:p w14:paraId="38283E45" w14:textId="77777777" w:rsidR="00541F72" w:rsidRDefault="00541F72">
      <w:pPr>
        <w:pStyle w:val="BodyText"/>
        <w:rPr>
          <w:sz w:val="18"/>
        </w:rPr>
      </w:pPr>
    </w:p>
    <w:p w14:paraId="7AE9BB19" w14:textId="77777777" w:rsidR="00541F72" w:rsidRDefault="00541F72">
      <w:pPr>
        <w:pStyle w:val="BodyText"/>
        <w:rPr>
          <w:sz w:val="18"/>
        </w:rPr>
      </w:pPr>
    </w:p>
    <w:p w14:paraId="73BBACB5" w14:textId="77777777" w:rsidR="00541F72" w:rsidRDefault="00541F72">
      <w:pPr>
        <w:pStyle w:val="BodyText"/>
        <w:rPr>
          <w:sz w:val="18"/>
        </w:rPr>
      </w:pPr>
    </w:p>
    <w:p w14:paraId="01DD9B10" w14:textId="77777777" w:rsidR="00541F72" w:rsidRDefault="00541F72">
      <w:pPr>
        <w:pStyle w:val="BodyText"/>
        <w:rPr>
          <w:sz w:val="18"/>
        </w:rPr>
      </w:pPr>
    </w:p>
    <w:p w14:paraId="2D92594E" w14:textId="77777777" w:rsidR="00541F72" w:rsidRDefault="00541F72">
      <w:pPr>
        <w:pStyle w:val="BodyText"/>
        <w:rPr>
          <w:sz w:val="18"/>
        </w:rPr>
      </w:pPr>
    </w:p>
    <w:p w14:paraId="6278CA6C" w14:textId="77777777" w:rsidR="00541F72" w:rsidRDefault="00541F72">
      <w:pPr>
        <w:pStyle w:val="BodyText"/>
        <w:rPr>
          <w:sz w:val="18"/>
        </w:rPr>
      </w:pPr>
    </w:p>
    <w:p w14:paraId="4EFA6DD8" w14:textId="77777777" w:rsidR="00541F72" w:rsidRDefault="00541F72">
      <w:pPr>
        <w:pStyle w:val="BodyText"/>
        <w:rPr>
          <w:sz w:val="18"/>
        </w:rPr>
      </w:pPr>
    </w:p>
    <w:p w14:paraId="7854E4C9" w14:textId="77777777" w:rsidR="00541F72" w:rsidRDefault="00541F72">
      <w:pPr>
        <w:pStyle w:val="BodyText"/>
        <w:rPr>
          <w:sz w:val="18"/>
        </w:rPr>
      </w:pPr>
    </w:p>
    <w:p w14:paraId="6BD9F3BE" w14:textId="77777777" w:rsidR="00541F72" w:rsidRDefault="00541F72">
      <w:pPr>
        <w:pStyle w:val="BodyText"/>
        <w:rPr>
          <w:sz w:val="18"/>
        </w:rPr>
      </w:pPr>
    </w:p>
    <w:p w14:paraId="2368C2A0" w14:textId="77777777" w:rsidR="00541F72" w:rsidRDefault="00541F72">
      <w:pPr>
        <w:pStyle w:val="BodyText"/>
        <w:rPr>
          <w:sz w:val="18"/>
        </w:rPr>
      </w:pPr>
    </w:p>
    <w:p w14:paraId="04FF3EAF" w14:textId="77777777" w:rsidR="00541F72" w:rsidRDefault="00541F72">
      <w:pPr>
        <w:pStyle w:val="BodyText"/>
        <w:rPr>
          <w:sz w:val="18"/>
        </w:rPr>
      </w:pPr>
    </w:p>
    <w:p w14:paraId="4F1468C9" w14:textId="77777777" w:rsidR="00541F72" w:rsidRDefault="00541F72">
      <w:pPr>
        <w:pStyle w:val="BodyText"/>
        <w:rPr>
          <w:sz w:val="18"/>
        </w:rPr>
      </w:pPr>
    </w:p>
    <w:p w14:paraId="5D04BD1C" w14:textId="77777777" w:rsidR="00541F72" w:rsidRDefault="00541F72">
      <w:pPr>
        <w:pStyle w:val="BodyText"/>
        <w:rPr>
          <w:sz w:val="18"/>
        </w:rPr>
      </w:pPr>
    </w:p>
    <w:p w14:paraId="19D7D010" w14:textId="77777777" w:rsidR="00541F72" w:rsidRDefault="00541F72">
      <w:pPr>
        <w:pStyle w:val="BodyText"/>
        <w:spacing w:before="3"/>
        <w:rPr>
          <w:sz w:val="15"/>
        </w:rPr>
      </w:pPr>
    </w:p>
    <w:p w14:paraId="0755B714" w14:textId="1898E33E" w:rsidR="00541F72" w:rsidRPr="00FB0D03" w:rsidRDefault="00877BEA">
      <w:pPr>
        <w:pStyle w:val="BodyText"/>
        <w:tabs>
          <w:tab w:val="left" w:pos="1237"/>
        </w:tabs>
        <w:ind w:left="51"/>
        <w:jc w:val="center"/>
      </w:pPr>
      <w:r>
        <w:t>Київ 202</w:t>
      </w:r>
      <w:r w:rsidR="00730A22">
        <w:t>2</w:t>
      </w:r>
    </w:p>
    <w:p w14:paraId="7E5D35C1" w14:textId="77777777" w:rsidR="00F6221B" w:rsidRDefault="00F6221B">
      <w:pPr>
        <w:pStyle w:val="BodyText"/>
        <w:tabs>
          <w:tab w:val="left" w:pos="1237"/>
        </w:tabs>
        <w:ind w:left="51"/>
        <w:jc w:val="center"/>
        <w:rPr>
          <w:u w:val="single"/>
        </w:rPr>
      </w:pPr>
    </w:p>
    <w:p w14:paraId="58E435DB" w14:textId="77777777" w:rsidR="00B9288D" w:rsidRPr="00BB3814" w:rsidRDefault="00B9288D" w:rsidP="00387C59">
      <w:pPr>
        <w:pStyle w:val="BodyText"/>
        <w:tabs>
          <w:tab w:val="left" w:pos="1237"/>
        </w:tabs>
        <w:rPr>
          <w:lang w:val="ru-RU"/>
        </w:rPr>
      </w:pPr>
    </w:p>
    <w:p w14:paraId="45F2FF6E" w14:textId="77777777" w:rsidR="00447FF2" w:rsidRPr="00BB3814" w:rsidRDefault="00447FF2" w:rsidP="00387C59">
      <w:pPr>
        <w:pStyle w:val="BodyText"/>
        <w:tabs>
          <w:tab w:val="left" w:pos="1237"/>
        </w:tabs>
        <w:rPr>
          <w:lang w:val="ru-RU"/>
        </w:rPr>
      </w:pPr>
    </w:p>
    <w:p w14:paraId="163DF5E1" w14:textId="77777777" w:rsidR="00447FF2" w:rsidRPr="00BB3814" w:rsidRDefault="00447FF2" w:rsidP="00387C59">
      <w:pPr>
        <w:pStyle w:val="BodyText"/>
        <w:tabs>
          <w:tab w:val="left" w:pos="1237"/>
        </w:tabs>
        <w:rPr>
          <w:lang w:val="ru-RU"/>
        </w:rPr>
      </w:pPr>
    </w:p>
    <w:p w14:paraId="6F1E95F0" w14:textId="036B1087" w:rsidR="0003775A" w:rsidRDefault="0003775A" w:rsidP="0003775A">
      <w:pPr>
        <w:pStyle w:val="BodyText"/>
        <w:tabs>
          <w:tab w:val="left" w:pos="1237"/>
        </w:tabs>
        <w:spacing w:line="360" w:lineRule="auto"/>
        <w:rPr>
          <w:b/>
          <w:bCs/>
        </w:rPr>
      </w:pPr>
    </w:p>
    <w:p w14:paraId="7570DEFF" w14:textId="4DFDA63C" w:rsidR="00BE189F" w:rsidRDefault="0003775A" w:rsidP="00F378B2">
      <w:pPr>
        <w:pStyle w:val="BodyText"/>
        <w:tabs>
          <w:tab w:val="left" w:pos="1237"/>
        </w:tabs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Лабораторна робота №6</w:t>
      </w:r>
    </w:p>
    <w:p w14:paraId="16DF3D04" w14:textId="3F55F1F2" w:rsidR="00C058A4" w:rsidRPr="000071CC" w:rsidRDefault="00C058A4" w:rsidP="00C058A4">
      <w:pPr>
        <w:pStyle w:val="BodyText"/>
        <w:tabs>
          <w:tab w:val="left" w:pos="1237"/>
        </w:tabs>
        <w:spacing w:line="360" w:lineRule="auto"/>
      </w:pPr>
      <w:r>
        <w:rPr>
          <w:b/>
          <w:bCs/>
        </w:rPr>
        <w:t xml:space="preserve">Мета: </w:t>
      </w:r>
      <w:r w:rsidR="000071CC">
        <w:t>вивчити особливості організації і обробки дерев.</w:t>
      </w:r>
    </w:p>
    <w:p w14:paraId="620E8730" w14:textId="05BE35D9" w:rsidR="00447FF2" w:rsidRDefault="00530730" w:rsidP="00530730">
      <w:pPr>
        <w:pStyle w:val="BodyText"/>
        <w:tabs>
          <w:tab w:val="left" w:pos="1237"/>
        </w:tabs>
        <w:spacing w:line="360" w:lineRule="auto"/>
        <w:jc w:val="center"/>
        <w:rPr>
          <w:b/>
          <w:bCs/>
        </w:rPr>
      </w:pPr>
      <w:r w:rsidRPr="00085708">
        <w:rPr>
          <w:b/>
          <w:bCs/>
        </w:rPr>
        <w:t>Варіант 28</w:t>
      </w:r>
    </w:p>
    <w:p w14:paraId="6D248525" w14:textId="05FD540B" w:rsidR="001C14C9" w:rsidRPr="00DF7617" w:rsidRDefault="001C14C9" w:rsidP="001C14C9">
      <w:pPr>
        <w:pStyle w:val="BodyText"/>
        <w:tabs>
          <w:tab w:val="left" w:pos="1237"/>
        </w:tabs>
        <w:spacing w:line="360" w:lineRule="auto"/>
        <w:rPr>
          <w:lang w:val="en-US"/>
        </w:rPr>
      </w:pPr>
      <w:r>
        <w:t>Написати програму, що будує дерево</w:t>
      </w:r>
      <w:r w:rsidR="00286A34">
        <w:t xml:space="preserve">-формулу та перетворює в ньому всі </w:t>
      </w:r>
      <w:proofErr w:type="spellStart"/>
      <w:r w:rsidR="00286A34">
        <w:t>піддерева</w:t>
      </w:r>
      <w:proofErr w:type="spellEnd"/>
      <w:r w:rsidR="00286A34">
        <w:t xml:space="preserve">, що відповідають формулам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((f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585FEB">
        <w:rPr>
          <w:lang w:val="en-US"/>
        </w:rPr>
        <w:t xml:space="preserve"> </w:t>
      </w:r>
      <w:r w:rsidR="00585FEB">
        <w:t xml:space="preserve">на </w:t>
      </w:r>
      <w:proofErr w:type="spellStart"/>
      <w:r w:rsidR="00585FEB">
        <w:t>піддерева</w:t>
      </w:r>
      <w:proofErr w:type="spellEnd"/>
      <w:r w:rsidR="00585FEB">
        <w:t xml:space="preserve"> виду </w:t>
      </w:r>
      <m:oMath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 w:rsidR="00DF7617">
        <w:rPr>
          <w:lang w:val="en-US"/>
        </w:rPr>
        <w:t>.</w:t>
      </w:r>
    </w:p>
    <w:p w14:paraId="7DA7A41F" w14:textId="7BDA5DAF" w:rsidR="005954DA" w:rsidRPr="005954DA" w:rsidRDefault="00BB3814" w:rsidP="00530730">
      <w:pPr>
        <w:pStyle w:val="BodyText"/>
        <w:tabs>
          <w:tab w:val="left" w:pos="1237"/>
        </w:tabs>
        <w:spacing w:line="360" w:lineRule="auto"/>
      </w:pPr>
      <w:r w:rsidRPr="00085708">
        <w:rPr>
          <w:b/>
          <w:bCs/>
        </w:rPr>
        <w:t>Постановка задачі:</w:t>
      </w:r>
      <w:r w:rsidR="00431105">
        <w:rPr>
          <w:b/>
          <w:bCs/>
          <w:lang w:val="en-US"/>
        </w:rPr>
        <w:t xml:space="preserve"> </w:t>
      </w:r>
      <w:r w:rsidR="000532BD">
        <w:t>за умовою задачі треба на основі введеної формули, де кожна арифметична операція відокремлена дужками, а кожний символ записаний через пробіл, створити бінарне дерево-формулу</w:t>
      </w:r>
      <w:r w:rsidR="003641C0">
        <w:t>, тобто дерево, листками якого є числа</w:t>
      </w:r>
      <w:r w:rsidR="00D17486">
        <w:t xml:space="preserve">. Якщо воно містить хоча б одне </w:t>
      </w:r>
      <w:proofErr w:type="spellStart"/>
      <w:r w:rsidR="00D17486">
        <w:t>піддерево</w:t>
      </w:r>
      <w:proofErr w:type="spellEnd"/>
      <w:r w:rsidR="00D17486">
        <w:t xml:space="preserve">, що відповідає формулі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((f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D17486">
        <w:t xml:space="preserve">, то всі такі </w:t>
      </w:r>
      <w:proofErr w:type="spellStart"/>
      <w:r w:rsidR="00D17486">
        <w:t>піддерева</w:t>
      </w:r>
      <w:proofErr w:type="spellEnd"/>
      <w:r w:rsidR="00D17486">
        <w:t xml:space="preserve"> треба перетворити на </w:t>
      </w:r>
      <w:proofErr w:type="spellStart"/>
      <w:r w:rsidR="00D17486">
        <w:t>піддерева</w:t>
      </w:r>
      <w:proofErr w:type="spellEnd"/>
      <w:r w:rsidR="00D17486">
        <w:t xml:space="preserve"> виду </w:t>
      </w:r>
      <m:oMath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 w:rsidR="00D17486">
        <w:rPr>
          <w:lang w:val="en-US"/>
        </w:rPr>
        <w:t>.</w:t>
      </w:r>
    </w:p>
    <w:p w14:paraId="54011E9D" w14:textId="034903FB" w:rsidR="001333A5" w:rsidRDefault="00BB3814" w:rsidP="00530730">
      <w:pPr>
        <w:pStyle w:val="BodyText"/>
        <w:tabs>
          <w:tab w:val="left" w:pos="1237"/>
        </w:tabs>
        <w:spacing w:line="360" w:lineRule="auto"/>
        <w:rPr>
          <w:b/>
          <w:bCs/>
          <w:lang w:val="ru-RU"/>
        </w:rPr>
      </w:pPr>
      <w:r w:rsidRPr="00085708">
        <w:rPr>
          <w:b/>
          <w:bCs/>
        </w:rPr>
        <w:t xml:space="preserve">Програма на </w:t>
      </w:r>
      <w:r w:rsidRPr="00085708">
        <w:rPr>
          <w:b/>
          <w:bCs/>
          <w:lang w:val="en-US"/>
        </w:rPr>
        <w:t>C</w:t>
      </w:r>
      <w:r w:rsidR="00085708">
        <w:rPr>
          <w:b/>
          <w:bCs/>
          <w:lang w:val="en-US"/>
        </w:rPr>
        <w:t>++</w:t>
      </w:r>
      <w:r w:rsidRPr="00085708">
        <w:rPr>
          <w:b/>
          <w:bCs/>
          <w:lang w:val="ru-RU"/>
        </w:rPr>
        <w:t>:</w:t>
      </w:r>
    </w:p>
    <w:p w14:paraId="232A5BF9" w14:textId="39D24166" w:rsidR="00DE77B4" w:rsidRDefault="00656182" w:rsidP="00530730">
      <w:pPr>
        <w:pStyle w:val="BodyText"/>
        <w:tabs>
          <w:tab w:val="left" w:pos="1237"/>
        </w:tabs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main.cpp</w:t>
      </w:r>
    </w:p>
    <w:p w14:paraId="566C427E" w14:textId="77777777" w:rsidR="00656182" w:rsidRPr="00656182" w:rsidRDefault="00656182" w:rsidP="006561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6"/>
          <w:szCs w:val="26"/>
          <w:lang w:val="en-UA" w:eastAsia="en-GB"/>
        </w:rPr>
      </w:pPr>
      <w:r w:rsidRPr="00656182">
        <w:rPr>
          <w:rFonts w:ascii="Courier New" w:hAnsi="Courier New" w:cs="Courier New"/>
          <w:color w:val="BBB529"/>
          <w:sz w:val="26"/>
          <w:szCs w:val="26"/>
          <w:lang w:val="en-UA" w:eastAsia="en-GB"/>
        </w:rPr>
        <w:t xml:space="preserve">#include </w:t>
      </w:r>
      <w:r w:rsidRPr="0065618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"tree_operations.h"</w:t>
      </w:r>
      <w:r w:rsidRPr="0065618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br/>
      </w:r>
      <w:r w:rsidRPr="0065618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using namespace </w:t>
      </w:r>
      <w:r w:rsidRPr="00656182">
        <w:rPr>
          <w:rFonts w:ascii="Courier New" w:hAnsi="Courier New" w:cs="Courier New"/>
          <w:color w:val="B5B6E3"/>
          <w:sz w:val="26"/>
          <w:szCs w:val="26"/>
          <w:lang w:val="en-UA" w:eastAsia="en-GB"/>
        </w:rPr>
        <w:t>std</w:t>
      </w:r>
      <w:r w:rsidRPr="0065618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5618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</w:r>
      <w:r w:rsidRPr="0065618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int </w:t>
      </w:r>
      <w:r w:rsidRPr="00656182">
        <w:rPr>
          <w:rFonts w:ascii="Courier New" w:hAnsi="Courier New" w:cs="Courier New"/>
          <w:color w:val="FFC66D"/>
          <w:sz w:val="26"/>
          <w:szCs w:val="26"/>
          <w:lang w:val="en-UA" w:eastAsia="en-GB"/>
        </w:rPr>
        <w:t>main</w:t>
      </w:r>
      <w:r w:rsidRPr="0065618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() {</w:t>
      </w:r>
      <w:r w:rsidRPr="0065618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</w:t>
      </w:r>
      <w:r w:rsidRPr="00656182">
        <w:rPr>
          <w:rFonts w:ascii="Courier New" w:hAnsi="Courier New" w:cs="Courier New"/>
          <w:color w:val="B9BCD1"/>
          <w:sz w:val="26"/>
          <w:szCs w:val="26"/>
          <w:lang w:val="en-UA" w:eastAsia="en-GB"/>
        </w:rPr>
        <w:t xml:space="preserve">string </w:t>
      </w:r>
      <w:r w:rsidRPr="0065618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formula</w:t>
      </w:r>
      <w:r w:rsidRPr="0065618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5618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</w:t>
      </w:r>
      <w:r w:rsidRPr="0065618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cout </w:t>
      </w:r>
      <w:r w:rsidRPr="00656182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&lt;&lt; </w:t>
      </w:r>
      <w:r w:rsidRPr="0065618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"Enter the formula, where each arithmetic operation is seperated with brackets and symbols are seperated with spaces:" </w:t>
      </w:r>
      <w:r w:rsidRPr="00656182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&lt;&lt; </w:t>
      </w:r>
      <w:r w:rsidRPr="0065618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endl</w:t>
      </w:r>
      <w:r w:rsidRPr="0065618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5618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</w:t>
      </w:r>
      <w:r w:rsidRPr="0065618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getline(cin</w:t>
      </w:r>
      <w:r w:rsidRPr="0065618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, </w:t>
      </w:r>
      <w:r w:rsidRPr="0065618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formula)</w:t>
      </w:r>
      <w:r w:rsidRPr="0065618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5618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</w:t>
      </w:r>
      <w:r w:rsidRPr="00656182">
        <w:rPr>
          <w:rFonts w:ascii="Courier New" w:hAnsi="Courier New" w:cs="Courier New"/>
          <w:color w:val="B5B6E3"/>
          <w:sz w:val="26"/>
          <w:szCs w:val="26"/>
          <w:lang w:val="en-UA" w:eastAsia="en-GB"/>
        </w:rPr>
        <w:t>vector</w:t>
      </w:r>
      <w:r w:rsidRPr="0065618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&lt;</w:t>
      </w:r>
      <w:r w:rsidRPr="00656182">
        <w:rPr>
          <w:rFonts w:ascii="Courier New" w:hAnsi="Courier New" w:cs="Courier New"/>
          <w:color w:val="B9BCD1"/>
          <w:sz w:val="26"/>
          <w:szCs w:val="26"/>
          <w:lang w:val="en-UA" w:eastAsia="en-GB"/>
        </w:rPr>
        <w:t>string</w:t>
      </w:r>
      <w:r w:rsidRPr="0065618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&gt; formula_vector = split(formula)</w:t>
      </w:r>
      <w:r w:rsidRPr="0065618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5618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</w:t>
      </w:r>
      <w:r w:rsidRPr="00656182">
        <w:rPr>
          <w:rFonts w:ascii="Courier New" w:hAnsi="Courier New" w:cs="Courier New"/>
          <w:color w:val="B5B6E3"/>
          <w:sz w:val="26"/>
          <w:szCs w:val="26"/>
          <w:lang w:val="en-UA" w:eastAsia="en-GB"/>
        </w:rPr>
        <w:t>Tree</w:t>
      </w:r>
      <w:r w:rsidRPr="0065618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* tree = create_tree(formula_vector)</w:t>
      </w:r>
      <w:r w:rsidRPr="0065618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5618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</w:t>
      </w:r>
      <w:r w:rsidRPr="0065618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cout </w:t>
      </w:r>
      <w:r w:rsidRPr="00656182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&lt;&lt; </w:t>
      </w:r>
      <w:r w:rsidRPr="0065618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"Initial tree:" </w:t>
      </w:r>
      <w:r w:rsidRPr="00656182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&lt;&lt; </w:t>
      </w:r>
      <w:r w:rsidRPr="0065618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endl</w:t>
      </w:r>
      <w:r w:rsidRPr="0065618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5618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</w:t>
      </w:r>
      <w:r w:rsidRPr="0065618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display_tree(</w:t>
      </w:r>
      <w:r w:rsidRPr="0065618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""</w:t>
      </w:r>
      <w:r w:rsidRPr="0065618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, </w:t>
      </w:r>
      <w:r w:rsidRPr="0065618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tree</w:t>
      </w:r>
      <w:r w:rsidRPr="0065618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, false</w:t>
      </w:r>
      <w:r w:rsidRPr="0065618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</w:t>
      </w:r>
      <w:r w:rsidRPr="0065618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5618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</w:t>
      </w:r>
      <w:r w:rsidRPr="0065618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create_final_tree(tree)</w:t>
      </w:r>
      <w:r w:rsidRPr="0065618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5618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</w:t>
      </w:r>
      <w:r w:rsidRPr="0065618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cout </w:t>
      </w:r>
      <w:r w:rsidRPr="00656182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&lt;&lt; </w:t>
      </w:r>
      <w:r w:rsidRPr="0065618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"Final tree:" </w:t>
      </w:r>
      <w:r w:rsidRPr="00656182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&lt;&lt; </w:t>
      </w:r>
      <w:r w:rsidRPr="0065618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endl</w:t>
      </w:r>
      <w:r w:rsidRPr="0065618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5618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</w:t>
      </w:r>
      <w:r w:rsidRPr="0065618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display_tree(</w:t>
      </w:r>
      <w:r w:rsidRPr="0065618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""</w:t>
      </w:r>
      <w:r w:rsidRPr="0065618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, </w:t>
      </w:r>
      <w:r w:rsidRPr="0065618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tree</w:t>
      </w:r>
      <w:r w:rsidRPr="0065618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, false</w:t>
      </w:r>
      <w:r w:rsidRPr="0065618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</w:t>
      </w:r>
      <w:r w:rsidRPr="0065618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5618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delete </w:t>
      </w:r>
      <w:r w:rsidRPr="0065618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tree</w:t>
      </w:r>
      <w:r w:rsidRPr="0065618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5618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return </w:t>
      </w:r>
      <w:r w:rsidRPr="0065618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>0</w:t>
      </w:r>
      <w:r w:rsidRPr="0065618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5618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</w:r>
      <w:r w:rsidRPr="0065618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}</w:t>
      </w:r>
    </w:p>
    <w:p w14:paraId="5223AC1D" w14:textId="36408A54" w:rsidR="00656182" w:rsidRDefault="00656182" w:rsidP="00530730">
      <w:pPr>
        <w:pStyle w:val="BodyText"/>
        <w:tabs>
          <w:tab w:val="left" w:pos="1237"/>
        </w:tabs>
        <w:spacing w:line="360" w:lineRule="auto"/>
        <w:rPr>
          <w:b/>
          <w:bCs/>
          <w:lang w:val="en-US"/>
        </w:rPr>
      </w:pPr>
    </w:p>
    <w:p w14:paraId="65077AAD" w14:textId="731848FD" w:rsidR="00DD5DC6" w:rsidRDefault="00DD5DC6" w:rsidP="00530730">
      <w:pPr>
        <w:pStyle w:val="BodyText"/>
        <w:tabs>
          <w:tab w:val="left" w:pos="1237"/>
        </w:tabs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Tree.h</w:t>
      </w:r>
      <w:proofErr w:type="spellEnd"/>
    </w:p>
    <w:p w14:paraId="638C49F5" w14:textId="77777777" w:rsidR="00DD5DC6" w:rsidRPr="00DD5DC6" w:rsidRDefault="00DD5DC6" w:rsidP="00DD5D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6"/>
          <w:szCs w:val="26"/>
          <w:lang w:val="en-UA" w:eastAsia="en-GB"/>
        </w:rPr>
      </w:pPr>
      <w:r w:rsidRPr="00DD5DC6">
        <w:rPr>
          <w:rFonts w:ascii="Courier New" w:hAnsi="Courier New" w:cs="Courier New"/>
          <w:color w:val="BBB529"/>
          <w:sz w:val="26"/>
          <w:szCs w:val="26"/>
          <w:lang w:val="en-UA" w:eastAsia="en-GB"/>
        </w:rPr>
        <w:t xml:space="preserve">#ifndef </w:t>
      </w:r>
      <w:r w:rsidRPr="00DD5DC6">
        <w:rPr>
          <w:rFonts w:ascii="Courier New" w:hAnsi="Courier New" w:cs="Courier New"/>
          <w:color w:val="908B25"/>
          <w:sz w:val="26"/>
          <w:szCs w:val="26"/>
          <w:lang w:val="en-UA" w:eastAsia="en-GB"/>
        </w:rPr>
        <w:t>LAB_6_TREE_H</w:t>
      </w:r>
      <w:r w:rsidRPr="00DD5DC6">
        <w:rPr>
          <w:rFonts w:ascii="Courier New" w:hAnsi="Courier New" w:cs="Courier New"/>
          <w:color w:val="908B25"/>
          <w:sz w:val="26"/>
          <w:szCs w:val="26"/>
          <w:lang w:val="en-UA" w:eastAsia="en-GB"/>
        </w:rPr>
        <w:br/>
      </w:r>
      <w:r w:rsidRPr="00DD5DC6">
        <w:rPr>
          <w:rFonts w:ascii="Courier New" w:hAnsi="Courier New" w:cs="Courier New"/>
          <w:color w:val="BBB529"/>
          <w:sz w:val="26"/>
          <w:szCs w:val="26"/>
          <w:lang w:val="en-UA" w:eastAsia="en-GB"/>
        </w:rPr>
        <w:t xml:space="preserve">#define </w:t>
      </w:r>
      <w:r w:rsidRPr="00DD5DC6">
        <w:rPr>
          <w:rFonts w:ascii="Courier New" w:hAnsi="Courier New" w:cs="Courier New"/>
          <w:color w:val="908B25"/>
          <w:sz w:val="26"/>
          <w:szCs w:val="26"/>
          <w:lang w:val="en-UA" w:eastAsia="en-GB"/>
        </w:rPr>
        <w:t>LAB_6_TREE_H</w:t>
      </w:r>
      <w:r w:rsidRPr="00DD5DC6">
        <w:rPr>
          <w:rFonts w:ascii="Courier New" w:hAnsi="Courier New" w:cs="Courier New"/>
          <w:color w:val="908B25"/>
          <w:sz w:val="26"/>
          <w:szCs w:val="26"/>
          <w:lang w:val="en-UA" w:eastAsia="en-GB"/>
        </w:rPr>
        <w:br/>
      </w:r>
      <w:r w:rsidRPr="00DD5DC6">
        <w:rPr>
          <w:rFonts w:ascii="Courier New" w:hAnsi="Courier New" w:cs="Courier New"/>
          <w:color w:val="BBB529"/>
          <w:sz w:val="26"/>
          <w:szCs w:val="26"/>
          <w:lang w:val="en-UA" w:eastAsia="en-GB"/>
        </w:rPr>
        <w:t xml:space="preserve">#include </w:t>
      </w:r>
      <w:r w:rsidRPr="00DD5DC6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&lt;iostream&gt;</w:t>
      </w:r>
      <w:r w:rsidRPr="00DD5DC6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br/>
      </w:r>
      <w:r w:rsidRPr="00DD5DC6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using namespace </w:t>
      </w:r>
      <w:r w:rsidRPr="00DD5DC6">
        <w:rPr>
          <w:rFonts w:ascii="Courier New" w:hAnsi="Courier New" w:cs="Courier New"/>
          <w:color w:val="B5B6E3"/>
          <w:sz w:val="26"/>
          <w:szCs w:val="26"/>
          <w:lang w:val="en-UA" w:eastAsia="en-GB"/>
        </w:rPr>
        <w:t>std</w:t>
      </w:r>
      <w:r w:rsidRPr="00DD5DC6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DD5DC6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class </w:t>
      </w:r>
      <w:r w:rsidRPr="00DD5DC6">
        <w:rPr>
          <w:rFonts w:ascii="Courier New" w:hAnsi="Courier New" w:cs="Courier New"/>
          <w:color w:val="B5B6E3"/>
          <w:sz w:val="26"/>
          <w:szCs w:val="26"/>
          <w:lang w:val="en-UA" w:eastAsia="en-GB"/>
        </w:rPr>
        <w:t>Tree</w:t>
      </w:r>
      <w:r w:rsidRPr="00DD5DC6">
        <w:rPr>
          <w:rFonts w:ascii="Courier New" w:hAnsi="Courier New" w:cs="Courier New"/>
          <w:color w:val="B5B6E3"/>
          <w:sz w:val="26"/>
          <w:szCs w:val="26"/>
          <w:lang w:val="en-UA" w:eastAsia="en-GB"/>
        </w:rPr>
        <w:br/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{</w:t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</w:t>
      </w:r>
      <w:r w:rsidRPr="00DD5DC6">
        <w:rPr>
          <w:rFonts w:ascii="Courier New" w:hAnsi="Courier New" w:cs="Courier New"/>
          <w:color w:val="B9BCD1"/>
          <w:sz w:val="26"/>
          <w:szCs w:val="26"/>
          <w:lang w:val="en-UA" w:eastAsia="en-GB"/>
        </w:rPr>
        <w:t xml:space="preserve">string </w:t>
      </w:r>
      <w:r w:rsidRPr="00DD5DC6">
        <w:rPr>
          <w:rFonts w:ascii="Courier New" w:hAnsi="Courier New" w:cs="Courier New"/>
          <w:color w:val="9373A5"/>
          <w:sz w:val="26"/>
          <w:szCs w:val="26"/>
          <w:lang w:val="en-UA" w:eastAsia="en-GB"/>
        </w:rPr>
        <w:t>key</w:t>
      </w:r>
      <w:r w:rsidRPr="00DD5DC6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DD5DC6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</w:t>
      </w:r>
      <w:r w:rsidRPr="00DD5DC6">
        <w:rPr>
          <w:rFonts w:ascii="Courier New" w:hAnsi="Courier New" w:cs="Courier New"/>
          <w:color w:val="B5B6E3"/>
          <w:sz w:val="26"/>
          <w:szCs w:val="26"/>
          <w:lang w:val="en-UA" w:eastAsia="en-GB"/>
        </w:rPr>
        <w:t>Tree</w:t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* </w:t>
      </w:r>
      <w:r w:rsidRPr="00DD5DC6">
        <w:rPr>
          <w:rFonts w:ascii="Courier New" w:hAnsi="Courier New" w:cs="Courier New"/>
          <w:color w:val="9373A5"/>
          <w:sz w:val="26"/>
          <w:szCs w:val="26"/>
          <w:lang w:val="en-UA" w:eastAsia="en-GB"/>
        </w:rPr>
        <w:t>left</w:t>
      </w:r>
      <w:r w:rsidRPr="00DD5DC6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, </w:t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* </w:t>
      </w:r>
      <w:r w:rsidRPr="00DD5DC6">
        <w:rPr>
          <w:rFonts w:ascii="Courier New" w:hAnsi="Courier New" w:cs="Courier New"/>
          <w:color w:val="9373A5"/>
          <w:sz w:val="26"/>
          <w:szCs w:val="26"/>
          <w:lang w:val="en-UA" w:eastAsia="en-GB"/>
        </w:rPr>
        <w:t>right</w:t>
      </w:r>
      <w:r w:rsidRPr="00DD5DC6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DD5DC6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>public</w:t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:</w:t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</w:t>
      </w:r>
      <w:r w:rsidRPr="00DD5DC6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explicit </w:t>
      </w:r>
      <w:r w:rsidRPr="00DD5DC6">
        <w:rPr>
          <w:rFonts w:ascii="Courier New" w:hAnsi="Courier New" w:cs="Courier New"/>
          <w:color w:val="FFC66D"/>
          <w:sz w:val="26"/>
          <w:szCs w:val="26"/>
          <w:lang w:val="en-UA" w:eastAsia="en-GB"/>
        </w:rPr>
        <w:t>Tree</w:t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DD5DC6">
        <w:rPr>
          <w:rFonts w:ascii="Courier New" w:hAnsi="Courier New" w:cs="Courier New"/>
          <w:color w:val="B9BCD1"/>
          <w:sz w:val="26"/>
          <w:szCs w:val="26"/>
          <w:lang w:val="en-UA" w:eastAsia="en-GB"/>
        </w:rPr>
        <w:t xml:space="preserve">string </w:t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key) { </w:t>
      </w:r>
      <w:r w:rsidRPr="00DD5DC6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this </w:t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-&gt; </w:t>
      </w:r>
      <w:r w:rsidRPr="00DD5DC6">
        <w:rPr>
          <w:rFonts w:ascii="Courier New" w:hAnsi="Courier New" w:cs="Courier New"/>
          <w:color w:val="9373A5"/>
          <w:sz w:val="26"/>
          <w:szCs w:val="26"/>
          <w:lang w:val="en-UA" w:eastAsia="en-GB"/>
        </w:rPr>
        <w:t xml:space="preserve">key </w:t>
      </w:r>
      <w:r w:rsidRPr="00DD5DC6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= </w:t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key</w:t>
      </w:r>
      <w:r w:rsidRPr="00DD5DC6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; </w:t>
      </w:r>
      <w:r w:rsidRPr="00DD5DC6">
        <w:rPr>
          <w:rFonts w:ascii="Courier New" w:hAnsi="Courier New" w:cs="Courier New"/>
          <w:color w:val="9373A5"/>
          <w:sz w:val="26"/>
          <w:szCs w:val="26"/>
          <w:lang w:val="en-UA" w:eastAsia="en-GB"/>
        </w:rPr>
        <w:t xml:space="preserve">left </w:t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= </w:t>
      </w:r>
      <w:r w:rsidRPr="00DD5DC6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nullptr; </w:t>
      </w:r>
      <w:r w:rsidRPr="00DD5DC6">
        <w:rPr>
          <w:rFonts w:ascii="Courier New" w:hAnsi="Courier New" w:cs="Courier New"/>
          <w:color w:val="9373A5"/>
          <w:sz w:val="26"/>
          <w:szCs w:val="26"/>
          <w:lang w:val="en-UA" w:eastAsia="en-GB"/>
        </w:rPr>
        <w:t xml:space="preserve">right </w:t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= </w:t>
      </w:r>
      <w:r w:rsidRPr="00DD5DC6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nullptr; </w:t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}</w:t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</w:t>
      </w:r>
      <w:r w:rsidRPr="00DD5DC6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void </w:t>
      </w:r>
      <w:r w:rsidRPr="00DD5DC6">
        <w:rPr>
          <w:rFonts w:ascii="Courier New" w:hAnsi="Courier New" w:cs="Courier New"/>
          <w:color w:val="FFC66D"/>
          <w:sz w:val="26"/>
          <w:szCs w:val="26"/>
          <w:lang w:val="en-UA" w:eastAsia="en-GB"/>
        </w:rPr>
        <w:t>insert_left_child</w:t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DD5DC6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const </w:t>
      </w:r>
      <w:r w:rsidRPr="00DD5DC6">
        <w:rPr>
          <w:rFonts w:ascii="Courier New" w:hAnsi="Courier New" w:cs="Courier New"/>
          <w:color w:val="B9BCD1"/>
          <w:sz w:val="26"/>
          <w:szCs w:val="26"/>
          <w:lang w:val="en-UA" w:eastAsia="en-GB"/>
        </w:rPr>
        <w:t>string</w:t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&amp;)</w:t>
      </w:r>
      <w:r w:rsidRPr="00DD5DC6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DD5DC6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void </w:t>
      </w:r>
      <w:r w:rsidRPr="00DD5DC6">
        <w:rPr>
          <w:rFonts w:ascii="Courier New" w:hAnsi="Courier New" w:cs="Courier New"/>
          <w:color w:val="FFC66D"/>
          <w:sz w:val="26"/>
          <w:szCs w:val="26"/>
          <w:lang w:val="en-UA" w:eastAsia="en-GB"/>
        </w:rPr>
        <w:t>insert_right_child</w:t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DD5DC6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const </w:t>
      </w:r>
      <w:r w:rsidRPr="00DD5DC6">
        <w:rPr>
          <w:rFonts w:ascii="Courier New" w:hAnsi="Courier New" w:cs="Courier New"/>
          <w:color w:val="B9BCD1"/>
          <w:sz w:val="26"/>
          <w:szCs w:val="26"/>
          <w:lang w:val="en-UA" w:eastAsia="en-GB"/>
        </w:rPr>
        <w:t>string</w:t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&amp;)</w:t>
      </w:r>
      <w:r w:rsidRPr="00DD5DC6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DD5DC6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</w:r>
      <w:r w:rsidRPr="00DD5DC6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lastRenderedPageBreak/>
        <w:t xml:space="preserve">    </w:t>
      </w:r>
      <w:r w:rsidRPr="00DD5DC6">
        <w:rPr>
          <w:rFonts w:ascii="Courier New" w:hAnsi="Courier New" w:cs="Courier New"/>
          <w:color w:val="B5B6E3"/>
          <w:sz w:val="26"/>
          <w:szCs w:val="26"/>
          <w:lang w:val="en-UA" w:eastAsia="en-GB"/>
        </w:rPr>
        <w:t>Tree</w:t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* </w:t>
      </w:r>
      <w:r w:rsidRPr="00DD5DC6">
        <w:rPr>
          <w:rFonts w:ascii="Courier New" w:hAnsi="Courier New" w:cs="Courier New"/>
          <w:color w:val="FFC66D"/>
          <w:sz w:val="26"/>
          <w:szCs w:val="26"/>
          <w:lang w:val="en-UA" w:eastAsia="en-GB"/>
        </w:rPr>
        <w:t>get_left_child</w:t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() { </w:t>
      </w:r>
      <w:r w:rsidRPr="00DD5DC6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return </w:t>
      </w:r>
      <w:r w:rsidRPr="00DD5DC6">
        <w:rPr>
          <w:rFonts w:ascii="Courier New" w:hAnsi="Courier New" w:cs="Courier New"/>
          <w:color w:val="9373A5"/>
          <w:sz w:val="26"/>
          <w:szCs w:val="26"/>
          <w:lang w:val="en-UA" w:eastAsia="en-GB"/>
        </w:rPr>
        <w:t>left</w:t>
      </w:r>
      <w:r w:rsidRPr="00DD5DC6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; </w:t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}</w:t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</w:t>
      </w:r>
      <w:r w:rsidRPr="00DD5DC6">
        <w:rPr>
          <w:rFonts w:ascii="Courier New" w:hAnsi="Courier New" w:cs="Courier New"/>
          <w:color w:val="B5B6E3"/>
          <w:sz w:val="26"/>
          <w:szCs w:val="26"/>
          <w:lang w:val="en-UA" w:eastAsia="en-GB"/>
        </w:rPr>
        <w:t>Tree</w:t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* </w:t>
      </w:r>
      <w:r w:rsidRPr="00DD5DC6">
        <w:rPr>
          <w:rFonts w:ascii="Courier New" w:hAnsi="Courier New" w:cs="Courier New"/>
          <w:color w:val="FFC66D"/>
          <w:sz w:val="26"/>
          <w:szCs w:val="26"/>
          <w:lang w:val="en-UA" w:eastAsia="en-GB"/>
        </w:rPr>
        <w:t>get_right_child</w:t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() { </w:t>
      </w:r>
      <w:r w:rsidRPr="00DD5DC6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return </w:t>
      </w:r>
      <w:r w:rsidRPr="00DD5DC6">
        <w:rPr>
          <w:rFonts w:ascii="Courier New" w:hAnsi="Courier New" w:cs="Courier New"/>
          <w:color w:val="9373A5"/>
          <w:sz w:val="26"/>
          <w:szCs w:val="26"/>
          <w:lang w:val="en-UA" w:eastAsia="en-GB"/>
        </w:rPr>
        <w:t>right</w:t>
      </w:r>
      <w:r w:rsidRPr="00DD5DC6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; </w:t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}</w:t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</w:t>
      </w:r>
      <w:r w:rsidRPr="00DD5DC6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void </w:t>
      </w:r>
      <w:r w:rsidRPr="00DD5DC6">
        <w:rPr>
          <w:rFonts w:ascii="Courier New" w:hAnsi="Courier New" w:cs="Courier New"/>
          <w:color w:val="FFC66D"/>
          <w:sz w:val="26"/>
          <w:szCs w:val="26"/>
          <w:lang w:val="en-UA" w:eastAsia="en-GB"/>
        </w:rPr>
        <w:t>set_right_child</w:t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DD5DC6">
        <w:rPr>
          <w:rFonts w:ascii="Courier New" w:hAnsi="Courier New" w:cs="Courier New"/>
          <w:color w:val="B5B6E3"/>
          <w:sz w:val="26"/>
          <w:szCs w:val="26"/>
          <w:lang w:val="en-UA" w:eastAsia="en-GB"/>
        </w:rPr>
        <w:t>Tree</w:t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* node) { </w:t>
      </w:r>
      <w:r w:rsidRPr="00DD5DC6">
        <w:rPr>
          <w:rFonts w:ascii="Courier New" w:hAnsi="Courier New" w:cs="Courier New"/>
          <w:color w:val="9373A5"/>
          <w:sz w:val="26"/>
          <w:szCs w:val="26"/>
          <w:lang w:val="en-UA" w:eastAsia="en-GB"/>
        </w:rPr>
        <w:t xml:space="preserve">right </w:t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= node</w:t>
      </w:r>
      <w:r w:rsidRPr="00DD5DC6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; </w:t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}</w:t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</w:t>
      </w:r>
      <w:r w:rsidRPr="00DD5DC6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void </w:t>
      </w:r>
      <w:r w:rsidRPr="00DD5DC6">
        <w:rPr>
          <w:rFonts w:ascii="Courier New" w:hAnsi="Courier New" w:cs="Courier New"/>
          <w:color w:val="FFC66D"/>
          <w:sz w:val="26"/>
          <w:szCs w:val="26"/>
          <w:lang w:val="en-UA" w:eastAsia="en-GB"/>
        </w:rPr>
        <w:t>set_left_child</w:t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DD5DC6">
        <w:rPr>
          <w:rFonts w:ascii="Courier New" w:hAnsi="Courier New" w:cs="Courier New"/>
          <w:color w:val="B5B6E3"/>
          <w:sz w:val="26"/>
          <w:szCs w:val="26"/>
          <w:lang w:val="en-UA" w:eastAsia="en-GB"/>
        </w:rPr>
        <w:t>Tree</w:t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* node) { </w:t>
      </w:r>
      <w:r w:rsidRPr="00DD5DC6">
        <w:rPr>
          <w:rFonts w:ascii="Courier New" w:hAnsi="Courier New" w:cs="Courier New"/>
          <w:color w:val="9373A5"/>
          <w:sz w:val="26"/>
          <w:szCs w:val="26"/>
          <w:lang w:val="en-UA" w:eastAsia="en-GB"/>
        </w:rPr>
        <w:t xml:space="preserve">left </w:t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= node</w:t>
      </w:r>
      <w:r w:rsidRPr="00DD5DC6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; </w:t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}</w:t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</w:t>
      </w:r>
      <w:r w:rsidRPr="00DD5DC6">
        <w:rPr>
          <w:rFonts w:ascii="Courier New" w:hAnsi="Courier New" w:cs="Courier New"/>
          <w:color w:val="B9BCD1"/>
          <w:sz w:val="26"/>
          <w:szCs w:val="26"/>
          <w:lang w:val="en-UA" w:eastAsia="en-GB"/>
        </w:rPr>
        <w:t xml:space="preserve">string </w:t>
      </w:r>
      <w:r w:rsidRPr="00DD5DC6">
        <w:rPr>
          <w:rFonts w:ascii="Courier New" w:hAnsi="Courier New" w:cs="Courier New"/>
          <w:color w:val="FFC66D"/>
          <w:sz w:val="26"/>
          <w:szCs w:val="26"/>
          <w:lang w:val="en-UA" w:eastAsia="en-GB"/>
        </w:rPr>
        <w:t>get_root</w:t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() { </w:t>
      </w:r>
      <w:r w:rsidRPr="00DD5DC6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return </w:t>
      </w:r>
      <w:r w:rsidRPr="00DD5DC6">
        <w:rPr>
          <w:rFonts w:ascii="Courier New" w:hAnsi="Courier New" w:cs="Courier New"/>
          <w:color w:val="9373A5"/>
          <w:sz w:val="26"/>
          <w:szCs w:val="26"/>
          <w:lang w:val="en-UA" w:eastAsia="en-GB"/>
        </w:rPr>
        <w:t>key</w:t>
      </w:r>
      <w:r w:rsidRPr="00DD5DC6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; </w:t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}</w:t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</w:t>
      </w:r>
      <w:r w:rsidRPr="00DD5DC6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void </w:t>
      </w:r>
      <w:r w:rsidRPr="00DD5DC6">
        <w:rPr>
          <w:rFonts w:ascii="Courier New" w:hAnsi="Courier New" w:cs="Courier New"/>
          <w:color w:val="FFC66D"/>
          <w:sz w:val="26"/>
          <w:szCs w:val="26"/>
          <w:lang w:val="en-UA" w:eastAsia="en-GB"/>
        </w:rPr>
        <w:t>set_root</w:t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DD5DC6">
        <w:rPr>
          <w:rFonts w:ascii="Courier New" w:hAnsi="Courier New" w:cs="Courier New"/>
          <w:color w:val="B9BCD1"/>
          <w:sz w:val="26"/>
          <w:szCs w:val="26"/>
          <w:lang w:val="en-UA" w:eastAsia="en-GB"/>
        </w:rPr>
        <w:t xml:space="preserve">string </w:t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key) { </w:t>
      </w:r>
      <w:r w:rsidRPr="00DD5DC6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this </w:t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-&gt; </w:t>
      </w:r>
      <w:r w:rsidRPr="00DD5DC6">
        <w:rPr>
          <w:rFonts w:ascii="Courier New" w:hAnsi="Courier New" w:cs="Courier New"/>
          <w:color w:val="9373A5"/>
          <w:sz w:val="26"/>
          <w:szCs w:val="26"/>
          <w:lang w:val="en-UA" w:eastAsia="en-GB"/>
        </w:rPr>
        <w:t xml:space="preserve">key </w:t>
      </w:r>
      <w:r w:rsidRPr="00DD5DC6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= </w:t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key</w:t>
      </w:r>
      <w:r w:rsidRPr="00DD5DC6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; </w:t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}</w:t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</w:t>
      </w:r>
      <w:r w:rsidRPr="00DD5DC6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bool </w:t>
      </w:r>
      <w:r w:rsidRPr="00DD5DC6">
        <w:rPr>
          <w:rFonts w:ascii="Courier New" w:hAnsi="Courier New" w:cs="Courier New"/>
          <w:color w:val="FFC66D"/>
          <w:sz w:val="26"/>
          <w:szCs w:val="26"/>
          <w:lang w:val="en-UA" w:eastAsia="en-GB"/>
        </w:rPr>
        <w:t>is_leaf</w:t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()</w:t>
      </w:r>
      <w:r w:rsidRPr="00DD5DC6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DD5DC6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</w:r>
      <w:r w:rsidRPr="00DD5DC6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}</w:t>
      </w:r>
      <w:r w:rsidRPr="00DD5DC6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DD5DC6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</w:r>
      <w:r w:rsidRPr="00DD5DC6">
        <w:rPr>
          <w:rFonts w:ascii="Courier New" w:hAnsi="Courier New" w:cs="Courier New"/>
          <w:color w:val="BBB529"/>
          <w:sz w:val="26"/>
          <w:szCs w:val="26"/>
          <w:lang w:val="en-UA" w:eastAsia="en-GB"/>
        </w:rPr>
        <w:t>#endif</w:t>
      </w:r>
    </w:p>
    <w:p w14:paraId="05B4F485" w14:textId="095E68BE" w:rsidR="00DD5DC6" w:rsidRDefault="00DD5DC6" w:rsidP="00530730">
      <w:pPr>
        <w:pStyle w:val="BodyText"/>
        <w:tabs>
          <w:tab w:val="left" w:pos="1237"/>
        </w:tabs>
        <w:spacing w:line="360" w:lineRule="auto"/>
        <w:rPr>
          <w:b/>
          <w:bCs/>
          <w:lang w:val="en-US"/>
        </w:rPr>
      </w:pPr>
    </w:p>
    <w:p w14:paraId="05E50536" w14:textId="66731819" w:rsidR="00DD5DC6" w:rsidRDefault="00DD5DC6" w:rsidP="00530730">
      <w:pPr>
        <w:pStyle w:val="BodyText"/>
        <w:tabs>
          <w:tab w:val="left" w:pos="1237"/>
        </w:tabs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Tree.cpp</w:t>
      </w:r>
    </w:p>
    <w:p w14:paraId="6534631F" w14:textId="77777777" w:rsidR="00EB465F" w:rsidRPr="00EB465F" w:rsidRDefault="00EB465F" w:rsidP="00EB46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6"/>
          <w:szCs w:val="26"/>
          <w:lang w:val="en-UA" w:eastAsia="en-GB"/>
        </w:rPr>
      </w:pPr>
      <w:r w:rsidRPr="00EB465F">
        <w:rPr>
          <w:rFonts w:ascii="Courier New" w:hAnsi="Courier New" w:cs="Courier New"/>
          <w:color w:val="BBB529"/>
          <w:sz w:val="26"/>
          <w:szCs w:val="26"/>
          <w:lang w:val="en-UA" w:eastAsia="en-GB"/>
        </w:rPr>
        <w:t xml:space="preserve">#include </w:t>
      </w:r>
      <w:r w:rsidRPr="00EB465F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"Tree.h"</w:t>
      </w:r>
      <w:r w:rsidRPr="00EB465F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br/>
      </w:r>
      <w:r w:rsidRPr="00EB465F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void </w:t>
      </w:r>
      <w:r w:rsidRPr="00EB465F">
        <w:rPr>
          <w:rFonts w:ascii="Courier New" w:hAnsi="Courier New" w:cs="Courier New"/>
          <w:color w:val="B5B6E3"/>
          <w:sz w:val="26"/>
          <w:szCs w:val="26"/>
          <w:lang w:val="en-UA" w:eastAsia="en-GB"/>
        </w:rPr>
        <w:t>Tree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::</w:t>
      </w:r>
      <w:r w:rsidRPr="00EB465F">
        <w:rPr>
          <w:rFonts w:ascii="Courier New" w:hAnsi="Courier New" w:cs="Courier New"/>
          <w:color w:val="FFC66D"/>
          <w:sz w:val="26"/>
          <w:szCs w:val="26"/>
          <w:lang w:val="en-UA" w:eastAsia="en-GB"/>
        </w:rPr>
        <w:t>insert_left_child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EB465F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const </w:t>
      </w:r>
      <w:r w:rsidRPr="00EB465F">
        <w:rPr>
          <w:rFonts w:ascii="Courier New" w:hAnsi="Courier New" w:cs="Courier New"/>
          <w:color w:val="B9BCD1"/>
          <w:sz w:val="26"/>
          <w:szCs w:val="26"/>
          <w:lang w:val="en-UA" w:eastAsia="en-GB"/>
        </w:rPr>
        <w:t>string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&amp; new_key) {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</w:t>
      </w:r>
      <w:r w:rsidRPr="00EB465F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if 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EB465F">
        <w:rPr>
          <w:rFonts w:ascii="Courier New" w:hAnsi="Courier New" w:cs="Courier New"/>
          <w:color w:val="9373A5"/>
          <w:sz w:val="26"/>
          <w:szCs w:val="26"/>
          <w:lang w:val="en-UA" w:eastAsia="en-GB"/>
        </w:rPr>
        <w:t xml:space="preserve">left 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== </w:t>
      </w:r>
      <w:r w:rsidRPr="00EB465F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nullptr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    </w:t>
      </w:r>
      <w:r w:rsidRPr="00EB465F">
        <w:rPr>
          <w:rFonts w:ascii="Courier New" w:hAnsi="Courier New" w:cs="Courier New"/>
          <w:color w:val="9373A5"/>
          <w:sz w:val="26"/>
          <w:szCs w:val="26"/>
          <w:lang w:val="en-UA" w:eastAsia="en-GB"/>
        </w:rPr>
        <w:t xml:space="preserve">left 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= </w:t>
      </w:r>
      <w:r w:rsidRPr="00EB465F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new 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Tree(new_key)</w:t>
      </w:r>
      <w:r w:rsidRPr="00EB465F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EB465F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else 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{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    </w:t>
      </w:r>
      <w:r w:rsidRPr="00EB465F">
        <w:rPr>
          <w:rFonts w:ascii="Courier New" w:hAnsi="Courier New" w:cs="Courier New"/>
          <w:color w:val="B5B6E3"/>
          <w:sz w:val="26"/>
          <w:szCs w:val="26"/>
          <w:lang w:val="en-UA" w:eastAsia="en-GB"/>
        </w:rPr>
        <w:t>Tree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* p = </w:t>
      </w:r>
      <w:r w:rsidRPr="00EB465F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new 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Tree(new_key)</w:t>
      </w:r>
      <w:r w:rsidRPr="00EB465F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EB465F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    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p -&gt; </w:t>
      </w:r>
      <w:r w:rsidRPr="00EB465F">
        <w:rPr>
          <w:rFonts w:ascii="Courier New" w:hAnsi="Courier New" w:cs="Courier New"/>
          <w:color w:val="9373A5"/>
          <w:sz w:val="26"/>
          <w:szCs w:val="26"/>
          <w:lang w:val="en-UA" w:eastAsia="en-GB"/>
        </w:rPr>
        <w:t xml:space="preserve">left 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= </w:t>
      </w:r>
      <w:r w:rsidRPr="00EB465F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this 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-&gt; </w:t>
      </w:r>
      <w:r w:rsidRPr="00EB465F">
        <w:rPr>
          <w:rFonts w:ascii="Courier New" w:hAnsi="Courier New" w:cs="Courier New"/>
          <w:color w:val="9373A5"/>
          <w:sz w:val="26"/>
          <w:szCs w:val="26"/>
          <w:lang w:val="en-UA" w:eastAsia="en-GB"/>
        </w:rPr>
        <w:t>left</w:t>
      </w:r>
      <w:r w:rsidRPr="00EB465F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EB465F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    this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-&gt; </w:t>
      </w:r>
      <w:r w:rsidRPr="00EB465F">
        <w:rPr>
          <w:rFonts w:ascii="Courier New" w:hAnsi="Courier New" w:cs="Courier New"/>
          <w:color w:val="9373A5"/>
          <w:sz w:val="26"/>
          <w:szCs w:val="26"/>
          <w:lang w:val="en-UA" w:eastAsia="en-GB"/>
        </w:rPr>
        <w:t xml:space="preserve">left 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= p</w:t>
      </w:r>
      <w:r w:rsidRPr="00EB465F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EB465F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}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>}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</w:r>
      <w:r w:rsidRPr="00EB465F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void </w:t>
      </w:r>
      <w:r w:rsidRPr="00EB465F">
        <w:rPr>
          <w:rFonts w:ascii="Courier New" w:hAnsi="Courier New" w:cs="Courier New"/>
          <w:color w:val="B5B6E3"/>
          <w:sz w:val="26"/>
          <w:szCs w:val="26"/>
          <w:lang w:val="en-UA" w:eastAsia="en-GB"/>
        </w:rPr>
        <w:t>Tree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::</w:t>
      </w:r>
      <w:r w:rsidRPr="00EB465F">
        <w:rPr>
          <w:rFonts w:ascii="Courier New" w:hAnsi="Courier New" w:cs="Courier New"/>
          <w:color w:val="FFC66D"/>
          <w:sz w:val="26"/>
          <w:szCs w:val="26"/>
          <w:lang w:val="en-UA" w:eastAsia="en-GB"/>
        </w:rPr>
        <w:t>insert_right_child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EB465F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const </w:t>
      </w:r>
      <w:r w:rsidRPr="00EB465F">
        <w:rPr>
          <w:rFonts w:ascii="Courier New" w:hAnsi="Courier New" w:cs="Courier New"/>
          <w:color w:val="B9BCD1"/>
          <w:sz w:val="26"/>
          <w:szCs w:val="26"/>
          <w:lang w:val="en-UA" w:eastAsia="en-GB"/>
        </w:rPr>
        <w:t>string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&amp; new_key) {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</w:t>
      </w:r>
      <w:r w:rsidRPr="00EB465F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if 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EB465F">
        <w:rPr>
          <w:rFonts w:ascii="Courier New" w:hAnsi="Courier New" w:cs="Courier New"/>
          <w:color w:val="9373A5"/>
          <w:sz w:val="26"/>
          <w:szCs w:val="26"/>
          <w:lang w:val="en-UA" w:eastAsia="en-GB"/>
        </w:rPr>
        <w:t xml:space="preserve">right 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== </w:t>
      </w:r>
      <w:r w:rsidRPr="00EB465F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nullptr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    </w:t>
      </w:r>
      <w:r w:rsidRPr="00EB465F">
        <w:rPr>
          <w:rFonts w:ascii="Courier New" w:hAnsi="Courier New" w:cs="Courier New"/>
          <w:color w:val="9373A5"/>
          <w:sz w:val="26"/>
          <w:szCs w:val="26"/>
          <w:lang w:val="en-UA" w:eastAsia="en-GB"/>
        </w:rPr>
        <w:t xml:space="preserve">right 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= </w:t>
      </w:r>
      <w:r w:rsidRPr="00EB465F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new 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Tree(new_key)</w:t>
      </w:r>
      <w:r w:rsidRPr="00EB465F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EB465F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else 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{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    </w:t>
      </w:r>
      <w:r w:rsidRPr="00EB465F">
        <w:rPr>
          <w:rFonts w:ascii="Courier New" w:hAnsi="Courier New" w:cs="Courier New"/>
          <w:color w:val="B5B6E3"/>
          <w:sz w:val="26"/>
          <w:szCs w:val="26"/>
          <w:lang w:val="en-UA" w:eastAsia="en-GB"/>
        </w:rPr>
        <w:t>Tree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* p = </w:t>
      </w:r>
      <w:r w:rsidRPr="00EB465F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new 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Tree(new_key)</w:t>
      </w:r>
      <w:r w:rsidRPr="00EB465F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EB465F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    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p -&gt; </w:t>
      </w:r>
      <w:r w:rsidRPr="00EB465F">
        <w:rPr>
          <w:rFonts w:ascii="Courier New" w:hAnsi="Courier New" w:cs="Courier New"/>
          <w:color w:val="9373A5"/>
          <w:sz w:val="26"/>
          <w:szCs w:val="26"/>
          <w:lang w:val="en-UA" w:eastAsia="en-GB"/>
        </w:rPr>
        <w:t xml:space="preserve">right 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= </w:t>
      </w:r>
      <w:r w:rsidRPr="00EB465F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this 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-&gt; </w:t>
      </w:r>
      <w:r w:rsidRPr="00EB465F">
        <w:rPr>
          <w:rFonts w:ascii="Courier New" w:hAnsi="Courier New" w:cs="Courier New"/>
          <w:color w:val="9373A5"/>
          <w:sz w:val="26"/>
          <w:szCs w:val="26"/>
          <w:lang w:val="en-UA" w:eastAsia="en-GB"/>
        </w:rPr>
        <w:t>right</w:t>
      </w:r>
      <w:r w:rsidRPr="00EB465F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EB465F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    this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-&gt; </w:t>
      </w:r>
      <w:r w:rsidRPr="00EB465F">
        <w:rPr>
          <w:rFonts w:ascii="Courier New" w:hAnsi="Courier New" w:cs="Courier New"/>
          <w:color w:val="9373A5"/>
          <w:sz w:val="26"/>
          <w:szCs w:val="26"/>
          <w:lang w:val="en-UA" w:eastAsia="en-GB"/>
        </w:rPr>
        <w:t xml:space="preserve">right 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= p</w:t>
      </w:r>
      <w:r w:rsidRPr="00EB465F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EB465F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}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>}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</w:r>
      <w:r w:rsidRPr="00EB465F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bool </w:t>
      </w:r>
      <w:r w:rsidRPr="00EB465F">
        <w:rPr>
          <w:rFonts w:ascii="Courier New" w:hAnsi="Courier New" w:cs="Courier New"/>
          <w:color w:val="B5B6E3"/>
          <w:sz w:val="26"/>
          <w:szCs w:val="26"/>
          <w:lang w:val="en-UA" w:eastAsia="en-GB"/>
        </w:rPr>
        <w:t>Tree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::</w:t>
      </w:r>
      <w:r w:rsidRPr="00EB465F">
        <w:rPr>
          <w:rFonts w:ascii="Courier New" w:hAnsi="Courier New" w:cs="Courier New"/>
          <w:color w:val="FFC66D"/>
          <w:sz w:val="26"/>
          <w:szCs w:val="26"/>
          <w:lang w:val="en-UA" w:eastAsia="en-GB"/>
        </w:rPr>
        <w:t>is_leaf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() {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</w:t>
      </w:r>
      <w:r w:rsidRPr="00EB465F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if 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EB465F">
        <w:rPr>
          <w:rFonts w:ascii="Courier New" w:hAnsi="Courier New" w:cs="Courier New"/>
          <w:color w:val="9373A5"/>
          <w:sz w:val="26"/>
          <w:szCs w:val="26"/>
          <w:lang w:val="en-UA" w:eastAsia="en-GB"/>
        </w:rPr>
        <w:t xml:space="preserve">left 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== </w:t>
      </w:r>
      <w:r w:rsidRPr="00EB465F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nullptr 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&amp;&amp; </w:t>
      </w:r>
      <w:r w:rsidRPr="00EB465F">
        <w:rPr>
          <w:rFonts w:ascii="Courier New" w:hAnsi="Courier New" w:cs="Courier New"/>
          <w:color w:val="9373A5"/>
          <w:sz w:val="26"/>
          <w:szCs w:val="26"/>
          <w:lang w:val="en-UA" w:eastAsia="en-GB"/>
        </w:rPr>
        <w:t xml:space="preserve">right 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== </w:t>
      </w:r>
      <w:r w:rsidRPr="00EB465F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nullptr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 {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    </w:t>
      </w:r>
      <w:r w:rsidRPr="00EB465F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return true;</w:t>
      </w:r>
      <w:r w:rsidRPr="00EB465F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}</w:t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</w:t>
      </w:r>
      <w:r w:rsidRPr="00EB465F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return false;</w:t>
      </w:r>
      <w:r w:rsidRPr="00EB465F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</w:r>
      <w:r w:rsidRPr="00EB465F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}</w:t>
      </w:r>
    </w:p>
    <w:p w14:paraId="68705BDC" w14:textId="6869316A" w:rsidR="00DD5DC6" w:rsidRDefault="00DD5DC6" w:rsidP="00530730">
      <w:pPr>
        <w:pStyle w:val="BodyText"/>
        <w:tabs>
          <w:tab w:val="left" w:pos="1237"/>
        </w:tabs>
        <w:spacing w:line="360" w:lineRule="auto"/>
        <w:rPr>
          <w:b/>
          <w:bCs/>
          <w:lang w:val="en-US"/>
        </w:rPr>
      </w:pPr>
    </w:p>
    <w:p w14:paraId="26999676" w14:textId="45A56250" w:rsidR="004864B3" w:rsidRDefault="004864B3" w:rsidP="00530730">
      <w:pPr>
        <w:pStyle w:val="BodyText"/>
        <w:tabs>
          <w:tab w:val="left" w:pos="1237"/>
        </w:tabs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tree_operations.h</w:t>
      </w:r>
      <w:proofErr w:type="spellEnd"/>
    </w:p>
    <w:p w14:paraId="10AA6938" w14:textId="77777777" w:rsidR="004864B3" w:rsidRPr="004864B3" w:rsidRDefault="004864B3" w:rsidP="004864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6"/>
          <w:szCs w:val="26"/>
          <w:lang w:val="en-UA" w:eastAsia="en-GB"/>
        </w:rPr>
      </w:pPr>
      <w:r w:rsidRPr="004864B3">
        <w:rPr>
          <w:rFonts w:ascii="Courier New" w:hAnsi="Courier New" w:cs="Courier New"/>
          <w:color w:val="BBB529"/>
          <w:sz w:val="26"/>
          <w:szCs w:val="26"/>
          <w:lang w:val="en-UA" w:eastAsia="en-GB"/>
        </w:rPr>
        <w:t xml:space="preserve">#ifndef </w:t>
      </w:r>
      <w:r w:rsidRPr="004864B3">
        <w:rPr>
          <w:rFonts w:ascii="Courier New" w:hAnsi="Courier New" w:cs="Courier New"/>
          <w:color w:val="908B25"/>
          <w:sz w:val="26"/>
          <w:szCs w:val="26"/>
          <w:lang w:val="en-UA" w:eastAsia="en-GB"/>
        </w:rPr>
        <w:t>LAB_6_TREE_OPERATIONS_H</w:t>
      </w:r>
      <w:r w:rsidRPr="004864B3">
        <w:rPr>
          <w:rFonts w:ascii="Courier New" w:hAnsi="Courier New" w:cs="Courier New"/>
          <w:color w:val="908B25"/>
          <w:sz w:val="26"/>
          <w:szCs w:val="26"/>
          <w:lang w:val="en-UA" w:eastAsia="en-GB"/>
        </w:rPr>
        <w:br/>
      </w:r>
      <w:r w:rsidRPr="004864B3">
        <w:rPr>
          <w:rFonts w:ascii="Courier New" w:hAnsi="Courier New" w:cs="Courier New"/>
          <w:color w:val="BBB529"/>
          <w:sz w:val="26"/>
          <w:szCs w:val="26"/>
          <w:lang w:val="en-UA" w:eastAsia="en-GB"/>
        </w:rPr>
        <w:t xml:space="preserve">#define </w:t>
      </w:r>
      <w:r w:rsidRPr="004864B3">
        <w:rPr>
          <w:rFonts w:ascii="Courier New" w:hAnsi="Courier New" w:cs="Courier New"/>
          <w:color w:val="908B25"/>
          <w:sz w:val="26"/>
          <w:szCs w:val="26"/>
          <w:lang w:val="en-UA" w:eastAsia="en-GB"/>
        </w:rPr>
        <w:t>LAB_6_TREE_OPERATIONS_H</w:t>
      </w:r>
      <w:r w:rsidRPr="004864B3">
        <w:rPr>
          <w:rFonts w:ascii="Courier New" w:hAnsi="Courier New" w:cs="Courier New"/>
          <w:color w:val="908B25"/>
          <w:sz w:val="26"/>
          <w:szCs w:val="26"/>
          <w:lang w:val="en-UA" w:eastAsia="en-GB"/>
        </w:rPr>
        <w:br/>
      </w:r>
      <w:r w:rsidRPr="004864B3">
        <w:rPr>
          <w:rFonts w:ascii="Courier New" w:hAnsi="Courier New" w:cs="Courier New"/>
          <w:color w:val="BBB529"/>
          <w:sz w:val="26"/>
          <w:szCs w:val="26"/>
          <w:lang w:val="en-UA" w:eastAsia="en-GB"/>
        </w:rPr>
        <w:t xml:space="preserve">#include </w:t>
      </w:r>
      <w:r w:rsidRPr="004864B3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&lt;iostream&gt;</w:t>
      </w:r>
      <w:r w:rsidRPr="004864B3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br/>
      </w:r>
      <w:r w:rsidRPr="004864B3">
        <w:rPr>
          <w:rFonts w:ascii="Courier New" w:hAnsi="Courier New" w:cs="Courier New"/>
          <w:color w:val="BBB529"/>
          <w:sz w:val="26"/>
          <w:szCs w:val="26"/>
          <w:lang w:val="en-UA" w:eastAsia="en-GB"/>
        </w:rPr>
        <w:t xml:space="preserve">#include </w:t>
      </w:r>
      <w:r w:rsidRPr="004864B3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&lt;vector&gt;</w:t>
      </w:r>
      <w:r w:rsidRPr="004864B3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br/>
      </w:r>
      <w:r w:rsidRPr="004864B3">
        <w:rPr>
          <w:rFonts w:ascii="Courier New" w:hAnsi="Courier New" w:cs="Courier New"/>
          <w:color w:val="BBB529"/>
          <w:sz w:val="26"/>
          <w:szCs w:val="26"/>
          <w:lang w:val="en-UA" w:eastAsia="en-GB"/>
        </w:rPr>
        <w:t xml:space="preserve">#include </w:t>
      </w:r>
      <w:r w:rsidRPr="004864B3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"Tree.h"</w:t>
      </w:r>
      <w:r w:rsidRPr="004864B3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br/>
      </w:r>
      <w:r w:rsidRPr="004864B3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using namespace </w:t>
      </w:r>
      <w:r w:rsidRPr="004864B3">
        <w:rPr>
          <w:rFonts w:ascii="Courier New" w:hAnsi="Courier New" w:cs="Courier New"/>
          <w:color w:val="B5B6E3"/>
          <w:sz w:val="26"/>
          <w:szCs w:val="26"/>
          <w:lang w:val="en-UA" w:eastAsia="en-GB"/>
        </w:rPr>
        <w:t>std</w:t>
      </w:r>
      <w:r w:rsidRPr="004864B3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4864B3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</w:r>
      <w:r w:rsidRPr="004864B3">
        <w:rPr>
          <w:rFonts w:ascii="Courier New" w:hAnsi="Courier New" w:cs="Courier New"/>
          <w:color w:val="B5B6E3"/>
          <w:sz w:val="26"/>
          <w:szCs w:val="26"/>
          <w:lang w:val="en-UA" w:eastAsia="en-GB"/>
        </w:rPr>
        <w:t>vector</w:t>
      </w:r>
      <w:r w:rsidRPr="004864B3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&lt;</w:t>
      </w:r>
      <w:r w:rsidRPr="004864B3">
        <w:rPr>
          <w:rFonts w:ascii="Courier New" w:hAnsi="Courier New" w:cs="Courier New"/>
          <w:color w:val="B9BCD1"/>
          <w:sz w:val="26"/>
          <w:szCs w:val="26"/>
          <w:lang w:val="en-UA" w:eastAsia="en-GB"/>
        </w:rPr>
        <w:t>string</w:t>
      </w:r>
      <w:r w:rsidRPr="004864B3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&gt; </w:t>
      </w:r>
      <w:r w:rsidRPr="004864B3">
        <w:rPr>
          <w:rFonts w:ascii="Courier New" w:hAnsi="Courier New" w:cs="Courier New"/>
          <w:color w:val="FFC66D"/>
          <w:sz w:val="26"/>
          <w:szCs w:val="26"/>
          <w:lang w:val="en-UA" w:eastAsia="en-GB"/>
        </w:rPr>
        <w:t>split</w:t>
      </w:r>
      <w:r w:rsidRPr="004864B3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4864B3">
        <w:rPr>
          <w:rFonts w:ascii="Courier New" w:hAnsi="Courier New" w:cs="Courier New"/>
          <w:color w:val="B9BCD1"/>
          <w:sz w:val="26"/>
          <w:szCs w:val="26"/>
          <w:lang w:val="en-UA" w:eastAsia="en-GB"/>
        </w:rPr>
        <w:t>string</w:t>
      </w:r>
      <w:r w:rsidRPr="004864B3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</w:t>
      </w:r>
      <w:r w:rsidRPr="004864B3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4864B3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</w:r>
      <w:r w:rsidRPr="004864B3">
        <w:rPr>
          <w:rFonts w:ascii="Courier New" w:hAnsi="Courier New" w:cs="Courier New"/>
          <w:color w:val="B5B6E3"/>
          <w:sz w:val="26"/>
          <w:szCs w:val="26"/>
          <w:lang w:val="en-UA" w:eastAsia="en-GB"/>
        </w:rPr>
        <w:t>Tree</w:t>
      </w:r>
      <w:r w:rsidRPr="004864B3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* </w:t>
      </w:r>
      <w:r w:rsidRPr="004864B3">
        <w:rPr>
          <w:rFonts w:ascii="Courier New" w:hAnsi="Courier New" w:cs="Courier New"/>
          <w:color w:val="FFC66D"/>
          <w:sz w:val="26"/>
          <w:szCs w:val="26"/>
          <w:lang w:val="en-UA" w:eastAsia="en-GB"/>
        </w:rPr>
        <w:t>create_tree</w:t>
      </w:r>
      <w:r w:rsidRPr="004864B3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4864B3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const </w:t>
      </w:r>
      <w:r w:rsidRPr="004864B3">
        <w:rPr>
          <w:rFonts w:ascii="Courier New" w:hAnsi="Courier New" w:cs="Courier New"/>
          <w:color w:val="B5B6E3"/>
          <w:sz w:val="26"/>
          <w:szCs w:val="26"/>
          <w:lang w:val="en-UA" w:eastAsia="en-GB"/>
        </w:rPr>
        <w:t>vector</w:t>
      </w:r>
      <w:r w:rsidRPr="004864B3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&lt;</w:t>
      </w:r>
      <w:r w:rsidRPr="004864B3">
        <w:rPr>
          <w:rFonts w:ascii="Courier New" w:hAnsi="Courier New" w:cs="Courier New"/>
          <w:color w:val="B9BCD1"/>
          <w:sz w:val="26"/>
          <w:szCs w:val="26"/>
          <w:lang w:val="en-UA" w:eastAsia="en-GB"/>
        </w:rPr>
        <w:t>string</w:t>
      </w:r>
      <w:r w:rsidRPr="004864B3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&gt;&amp;)</w:t>
      </w:r>
      <w:r w:rsidRPr="004864B3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4864B3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void </w:t>
      </w:r>
      <w:r w:rsidRPr="004864B3">
        <w:rPr>
          <w:rFonts w:ascii="Courier New" w:hAnsi="Courier New" w:cs="Courier New"/>
          <w:color w:val="FFC66D"/>
          <w:sz w:val="26"/>
          <w:szCs w:val="26"/>
          <w:lang w:val="en-UA" w:eastAsia="en-GB"/>
        </w:rPr>
        <w:t>display_tree</w:t>
      </w:r>
      <w:r w:rsidRPr="004864B3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4864B3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const </w:t>
      </w:r>
      <w:r w:rsidRPr="004864B3">
        <w:rPr>
          <w:rFonts w:ascii="Courier New" w:hAnsi="Courier New" w:cs="Courier New"/>
          <w:color w:val="B9BCD1"/>
          <w:sz w:val="26"/>
          <w:szCs w:val="26"/>
          <w:lang w:val="en-UA" w:eastAsia="en-GB"/>
        </w:rPr>
        <w:t>string</w:t>
      </w:r>
      <w:r w:rsidRPr="004864B3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&amp;</w:t>
      </w:r>
      <w:r w:rsidRPr="004864B3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, </w:t>
      </w:r>
      <w:r w:rsidRPr="004864B3">
        <w:rPr>
          <w:rFonts w:ascii="Courier New" w:hAnsi="Courier New" w:cs="Courier New"/>
          <w:color w:val="B5B6E3"/>
          <w:sz w:val="26"/>
          <w:szCs w:val="26"/>
          <w:lang w:val="en-UA" w:eastAsia="en-GB"/>
        </w:rPr>
        <w:t>Tree</w:t>
      </w:r>
      <w:r w:rsidRPr="004864B3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*</w:t>
      </w:r>
      <w:r w:rsidRPr="004864B3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, bool</w:t>
      </w:r>
      <w:r w:rsidRPr="004864B3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</w:t>
      </w:r>
      <w:r w:rsidRPr="004864B3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4864B3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void </w:t>
      </w:r>
      <w:r w:rsidRPr="004864B3">
        <w:rPr>
          <w:rFonts w:ascii="Courier New" w:hAnsi="Courier New" w:cs="Courier New"/>
          <w:color w:val="FFC66D"/>
          <w:sz w:val="26"/>
          <w:szCs w:val="26"/>
          <w:lang w:val="en-UA" w:eastAsia="en-GB"/>
        </w:rPr>
        <w:t>create_final_tree</w:t>
      </w:r>
      <w:r w:rsidRPr="004864B3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4864B3">
        <w:rPr>
          <w:rFonts w:ascii="Courier New" w:hAnsi="Courier New" w:cs="Courier New"/>
          <w:color w:val="B5B6E3"/>
          <w:sz w:val="26"/>
          <w:szCs w:val="26"/>
          <w:lang w:val="en-UA" w:eastAsia="en-GB"/>
        </w:rPr>
        <w:t>Tree</w:t>
      </w:r>
      <w:r w:rsidRPr="004864B3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*)</w:t>
      </w:r>
      <w:r w:rsidRPr="004864B3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4864B3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</w:r>
      <w:r w:rsidRPr="004864B3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lastRenderedPageBreak/>
        <w:t xml:space="preserve">void </w:t>
      </w:r>
      <w:r w:rsidRPr="004864B3">
        <w:rPr>
          <w:rFonts w:ascii="Courier New" w:hAnsi="Courier New" w:cs="Courier New"/>
          <w:color w:val="FFC66D"/>
          <w:sz w:val="26"/>
          <w:szCs w:val="26"/>
          <w:lang w:val="en-UA" w:eastAsia="en-GB"/>
        </w:rPr>
        <w:t>modify_tree</w:t>
      </w:r>
      <w:r w:rsidRPr="004864B3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4864B3">
        <w:rPr>
          <w:rFonts w:ascii="Courier New" w:hAnsi="Courier New" w:cs="Courier New"/>
          <w:color w:val="B5B6E3"/>
          <w:sz w:val="26"/>
          <w:szCs w:val="26"/>
          <w:lang w:val="en-UA" w:eastAsia="en-GB"/>
        </w:rPr>
        <w:t>Tree</w:t>
      </w:r>
      <w:r w:rsidRPr="004864B3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*)</w:t>
      </w:r>
      <w:r w:rsidRPr="004864B3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4864B3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</w:r>
      <w:r w:rsidRPr="004864B3">
        <w:rPr>
          <w:rFonts w:ascii="Courier New" w:hAnsi="Courier New" w:cs="Courier New"/>
          <w:color w:val="BBB529"/>
          <w:sz w:val="26"/>
          <w:szCs w:val="26"/>
          <w:lang w:val="en-UA" w:eastAsia="en-GB"/>
        </w:rPr>
        <w:t>#endif</w:t>
      </w:r>
    </w:p>
    <w:p w14:paraId="74B96ECD" w14:textId="4D83910B" w:rsidR="004864B3" w:rsidRDefault="004864B3" w:rsidP="00530730">
      <w:pPr>
        <w:pStyle w:val="BodyText"/>
        <w:tabs>
          <w:tab w:val="left" w:pos="1237"/>
        </w:tabs>
        <w:spacing w:line="360" w:lineRule="auto"/>
        <w:rPr>
          <w:b/>
          <w:bCs/>
          <w:lang w:val="en-US"/>
        </w:rPr>
      </w:pPr>
    </w:p>
    <w:p w14:paraId="4B603A79" w14:textId="001427A1" w:rsidR="00FB2125" w:rsidRDefault="00FB2125" w:rsidP="00530730">
      <w:pPr>
        <w:pStyle w:val="BodyText"/>
        <w:tabs>
          <w:tab w:val="left" w:pos="1237"/>
        </w:tabs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tree_operations.cpp</w:t>
      </w:r>
    </w:p>
    <w:p w14:paraId="1B5B0806" w14:textId="05F8EE07" w:rsidR="00626D65" w:rsidRPr="00626D65" w:rsidRDefault="00626D65" w:rsidP="00626D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6"/>
          <w:szCs w:val="26"/>
          <w:lang w:val="en-UA" w:eastAsia="en-GB"/>
        </w:rPr>
      </w:pPr>
      <w:r w:rsidRPr="00626D65">
        <w:rPr>
          <w:rFonts w:ascii="Courier New" w:hAnsi="Courier New" w:cs="Courier New"/>
          <w:color w:val="BBB529"/>
          <w:sz w:val="26"/>
          <w:szCs w:val="26"/>
          <w:lang w:val="en-UA" w:eastAsia="en-GB"/>
        </w:rPr>
        <w:t xml:space="preserve">#include </w:t>
      </w:r>
      <w:r w:rsidRPr="00626D65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"tree_operations.h"</w:t>
      </w:r>
      <w:r w:rsidRPr="00626D65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br/>
      </w:r>
      <w:r w:rsidRPr="00626D65">
        <w:rPr>
          <w:rFonts w:ascii="Courier New" w:hAnsi="Courier New" w:cs="Courier New"/>
          <w:color w:val="BBB529"/>
          <w:sz w:val="26"/>
          <w:szCs w:val="26"/>
          <w:lang w:val="en-UA" w:eastAsia="en-GB"/>
        </w:rPr>
        <w:t xml:space="preserve">#include </w:t>
      </w:r>
      <w:r w:rsidRPr="00626D65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&lt;stack&gt;</w:t>
      </w:r>
      <w:r w:rsidRPr="00626D65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br/>
      </w:r>
      <w:r w:rsidRPr="00626D65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br/>
      </w:r>
      <w:r w:rsidRPr="00626D65">
        <w:rPr>
          <w:rFonts w:ascii="Courier New" w:hAnsi="Courier New" w:cs="Courier New"/>
          <w:color w:val="B5B6E3"/>
          <w:sz w:val="26"/>
          <w:szCs w:val="26"/>
          <w:lang w:val="en-UA" w:eastAsia="en-GB"/>
        </w:rPr>
        <w:t>vector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&lt;</w:t>
      </w:r>
      <w:r w:rsidRPr="00626D65">
        <w:rPr>
          <w:rFonts w:ascii="Courier New" w:hAnsi="Courier New" w:cs="Courier New"/>
          <w:color w:val="B9BCD1"/>
          <w:sz w:val="26"/>
          <w:szCs w:val="26"/>
          <w:lang w:val="en-UA" w:eastAsia="en-GB"/>
        </w:rPr>
        <w:t>string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&gt; </w:t>
      </w:r>
      <w:r w:rsidRPr="00626D65">
        <w:rPr>
          <w:rFonts w:ascii="Courier New" w:hAnsi="Courier New" w:cs="Courier New"/>
          <w:color w:val="FFC66D"/>
          <w:sz w:val="26"/>
          <w:szCs w:val="26"/>
          <w:lang w:val="en-UA" w:eastAsia="en-GB"/>
        </w:rPr>
        <w:t>split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626D65">
        <w:rPr>
          <w:rFonts w:ascii="Courier New" w:hAnsi="Courier New" w:cs="Courier New"/>
          <w:color w:val="B9BCD1"/>
          <w:sz w:val="26"/>
          <w:szCs w:val="26"/>
          <w:lang w:val="en-UA" w:eastAsia="en-GB"/>
        </w:rPr>
        <w:t xml:space="preserve">string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formula) {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</w:t>
      </w:r>
      <w:r w:rsidRPr="00626D65">
        <w:rPr>
          <w:rFonts w:ascii="Courier New" w:hAnsi="Courier New" w:cs="Courier New"/>
          <w:color w:val="B5B6E3"/>
          <w:sz w:val="26"/>
          <w:szCs w:val="26"/>
          <w:lang w:val="en-UA" w:eastAsia="en-GB"/>
        </w:rPr>
        <w:t>vector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&lt;</w:t>
      </w:r>
      <w:r w:rsidRPr="00626D65">
        <w:rPr>
          <w:rFonts w:ascii="Courier New" w:hAnsi="Courier New" w:cs="Courier New"/>
          <w:color w:val="B9BCD1"/>
          <w:sz w:val="26"/>
          <w:szCs w:val="26"/>
          <w:lang w:val="en-UA" w:eastAsia="en-GB"/>
        </w:rPr>
        <w:t>string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&gt; formula_vector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int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pos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while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(formula.find(</w:t>
      </w:r>
      <w:r w:rsidRPr="00626D65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' '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) != </w:t>
      </w:r>
      <w:r w:rsidRPr="00626D65">
        <w:rPr>
          <w:rFonts w:ascii="Courier New" w:hAnsi="Courier New" w:cs="Courier New"/>
          <w:color w:val="B9BCD1"/>
          <w:sz w:val="26"/>
          <w:szCs w:val="26"/>
          <w:lang w:val="en-UA" w:eastAsia="en-GB"/>
        </w:rPr>
        <w:t>string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::</w:t>
      </w:r>
      <w:r w:rsidRPr="00626D65">
        <w:rPr>
          <w:rFonts w:ascii="Courier New" w:hAnsi="Courier New" w:cs="Courier New"/>
          <w:color w:val="9373A5"/>
          <w:sz w:val="26"/>
          <w:szCs w:val="26"/>
          <w:lang w:val="en-UA" w:eastAsia="en-GB"/>
        </w:rPr>
        <w:t>npos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 {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    pos = formula.find(</w:t>
      </w:r>
      <w:r w:rsidRPr="00626D65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' '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   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formula_vector.push_back(formula.substr(</w:t>
      </w:r>
      <w:r w:rsidRPr="00626D65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>0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,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pos))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   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formula </w:t>
      </w:r>
      <w:r w:rsidRPr="00626D65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=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formula.substr(pos + </w:t>
      </w:r>
      <w:r w:rsidRPr="00626D65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>1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}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formula_vector.push_back(formula)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return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formula_vector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}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</w:r>
      <w:r w:rsidRPr="00626D65">
        <w:rPr>
          <w:rFonts w:ascii="Courier New" w:hAnsi="Courier New" w:cs="Courier New"/>
          <w:color w:val="B5B6E3"/>
          <w:sz w:val="26"/>
          <w:szCs w:val="26"/>
          <w:lang w:val="en-UA" w:eastAsia="en-GB"/>
        </w:rPr>
        <w:t>Tree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* </w:t>
      </w:r>
      <w:r w:rsidRPr="00626D65">
        <w:rPr>
          <w:rFonts w:ascii="Courier New" w:hAnsi="Courier New" w:cs="Courier New"/>
          <w:color w:val="FFC66D"/>
          <w:sz w:val="26"/>
          <w:szCs w:val="26"/>
          <w:lang w:val="en-UA" w:eastAsia="en-GB"/>
        </w:rPr>
        <w:t>create_tree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const </w:t>
      </w:r>
      <w:r w:rsidRPr="00626D65">
        <w:rPr>
          <w:rFonts w:ascii="Courier New" w:hAnsi="Courier New" w:cs="Courier New"/>
          <w:color w:val="B5B6E3"/>
          <w:sz w:val="26"/>
          <w:szCs w:val="26"/>
          <w:lang w:val="en-UA" w:eastAsia="en-GB"/>
        </w:rPr>
        <w:t>vector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&lt;</w:t>
      </w:r>
      <w:r w:rsidRPr="00626D65">
        <w:rPr>
          <w:rFonts w:ascii="Courier New" w:hAnsi="Courier New" w:cs="Courier New"/>
          <w:color w:val="B9BCD1"/>
          <w:sz w:val="26"/>
          <w:szCs w:val="26"/>
          <w:lang w:val="en-UA" w:eastAsia="en-GB"/>
        </w:rPr>
        <w:t>string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&gt;&amp; formula) {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</w:t>
      </w:r>
      <w:r w:rsidRPr="00626D65">
        <w:rPr>
          <w:rFonts w:ascii="Courier New" w:hAnsi="Courier New" w:cs="Courier New"/>
          <w:color w:val="B5B6E3"/>
          <w:sz w:val="26"/>
          <w:szCs w:val="26"/>
          <w:lang w:val="en-UA" w:eastAsia="en-GB"/>
        </w:rPr>
        <w:t>stack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&lt;</w:t>
      </w:r>
      <w:r w:rsidRPr="00626D65">
        <w:rPr>
          <w:rFonts w:ascii="Courier New" w:hAnsi="Courier New" w:cs="Courier New"/>
          <w:color w:val="B5B6E3"/>
          <w:sz w:val="26"/>
          <w:szCs w:val="26"/>
          <w:lang w:val="en-UA" w:eastAsia="en-GB"/>
        </w:rPr>
        <w:t>Tree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*&gt; tree_stack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</w:t>
      </w:r>
      <w:r w:rsidRPr="00626D65">
        <w:rPr>
          <w:rFonts w:ascii="Courier New" w:hAnsi="Courier New" w:cs="Courier New"/>
          <w:color w:val="B5B6E3"/>
          <w:sz w:val="26"/>
          <w:szCs w:val="26"/>
          <w:lang w:val="en-UA" w:eastAsia="en-GB"/>
        </w:rPr>
        <w:t xml:space="preserve">Tree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*tree = 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new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Tree(</w:t>
      </w:r>
      <w:r w:rsidRPr="00626D65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""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tree_stack.push(tree)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</w:t>
      </w:r>
      <w:r w:rsidRPr="00626D65">
        <w:rPr>
          <w:rFonts w:ascii="Courier New" w:hAnsi="Courier New" w:cs="Courier New"/>
          <w:color w:val="B5B6E3"/>
          <w:sz w:val="26"/>
          <w:szCs w:val="26"/>
          <w:lang w:val="en-UA" w:eastAsia="en-GB"/>
        </w:rPr>
        <w:t>Tree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* current_tree = tree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</w:t>
      </w:r>
      <w:r w:rsidRPr="00626D65">
        <w:rPr>
          <w:rFonts w:ascii="Courier New" w:hAnsi="Courier New" w:cs="Courier New"/>
          <w:color w:val="B9BCD1"/>
          <w:sz w:val="26"/>
          <w:szCs w:val="26"/>
          <w:lang w:val="en-UA" w:eastAsia="en-GB"/>
        </w:rPr>
        <w:t xml:space="preserve">string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signs = </w:t>
      </w:r>
      <w:r w:rsidRPr="00626D65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"+-*/"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for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626D65">
        <w:rPr>
          <w:rFonts w:ascii="Courier New" w:hAnsi="Courier New" w:cs="Courier New"/>
          <w:color w:val="B9BCD1"/>
          <w:sz w:val="26"/>
          <w:szCs w:val="26"/>
          <w:lang w:val="en-UA" w:eastAsia="en-GB"/>
        </w:rPr>
        <w:t xml:space="preserve">string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i : formula) {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    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if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(i </w:t>
      </w:r>
      <w:r w:rsidRPr="00626D65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== </w:t>
      </w:r>
      <w:r w:rsidRPr="00626D65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"("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 {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        current_tree -&gt; insert_left_child(</w:t>
      </w:r>
      <w:r w:rsidRPr="00626D65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""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       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tree_stack.push(current_tree)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       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current_tree = current_tree -&gt; get_left_child()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   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}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    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else if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(i </w:t>
      </w:r>
      <w:r w:rsidRPr="00626D65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== </w:t>
      </w:r>
      <w:r w:rsidRPr="00626D65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")"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    {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        current_tree = tree_stack.top()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       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tree_stack.pop()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   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}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    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else if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(signs.find(i) != </w:t>
      </w:r>
      <w:r w:rsidRPr="00626D65">
        <w:rPr>
          <w:rFonts w:ascii="Courier New" w:hAnsi="Courier New" w:cs="Courier New"/>
          <w:color w:val="B9BCD1"/>
          <w:sz w:val="26"/>
          <w:szCs w:val="26"/>
          <w:lang w:val="en-UA" w:eastAsia="en-GB"/>
        </w:rPr>
        <w:t>string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::</w:t>
      </w:r>
      <w:r w:rsidRPr="00626D65">
        <w:rPr>
          <w:rFonts w:ascii="Courier New" w:hAnsi="Courier New" w:cs="Courier New"/>
          <w:color w:val="9373A5"/>
          <w:sz w:val="26"/>
          <w:szCs w:val="26"/>
          <w:lang w:val="en-UA" w:eastAsia="en-GB"/>
        </w:rPr>
        <w:t>npos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 {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        current_tree -&gt; set_root(i)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       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current_tree -&gt; insert_right_child(</w:t>
      </w:r>
      <w:r w:rsidRPr="00626D65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""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       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tree_stack.push(current_tree)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       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current_tree = current_tree -&gt; get_right_child()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   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}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    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else if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(signs.find(i) == </w:t>
      </w:r>
      <w:r w:rsidRPr="00626D65">
        <w:rPr>
          <w:rFonts w:ascii="Courier New" w:hAnsi="Courier New" w:cs="Courier New"/>
          <w:color w:val="B9BCD1"/>
          <w:sz w:val="26"/>
          <w:szCs w:val="26"/>
          <w:lang w:val="en-UA" w:eastAsia="en-GB"/>
        </w:rPr>
        <w:t>string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::</w:t>
      </w:r>
      <w:r w:rsidRPr="00626D65">
        <w:rPr>
          <w:rFonts w:ascii="Courier New" w:hAnsi="Courier New" w:cs="Courier New"/>
          <w:color w:val="9373A5"/>
          <w:sz w:val="26"/>
          <w:szCs w:val="26"/>
          <w:lang w:val="en-UA" w:eastAsia="en-GB"/>
        </w:rPr>
        <w:t>npos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 {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        current_tree -&gt; set_root(i)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       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current_tree = tree_stack.top()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       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tree_stack.pop()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   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}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}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return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tree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}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lastRenderedPageBreak/>
        <w:t xml:space="preserve">void </w:t>
      </w:r>
      <w:r w:rsidRPr="00626D65">
        <w:rPr>
          <w:rFonts w:ascii="Courier New" w:hAnsi="Courier New" w:cs="Courier New"/>
          <w:color w:val="FFC66D"/>
          <w:sz w:val="26"/>
          <w:szCs w:val="26"/>
          <w:lang w:val="en-UA" w:eastAsia="en-GB"/>
        </w:rPr>
        <w:t>display_tree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const </w:t>
      </w:r>
      <w:r w:rsidRPr="00626D65">
        <w:rPr>
          <w:rFonts w:ascii="Courier New" w:hAnsi="Courier New" w:cs="Courier New"/>
          <w:color w:val="B9BCD1"/>
          <w:sz w:val="26"/>
          <w:szCs w:val="26"/>
          <w:lang w:val="en-UA" w:eastAsia="en-GB"/>
        </w:rPr>
        <w:t>string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&amp; prefix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, </w:t>
      </w:r>
      <w:r w:rsidRPr="00626D65">
        <w:rPr>
          <w:rFonts w:ascii="Courier New" w:hAnsi="Courier New" w:cs="Courier New"/>
          <w:color w:val="B5B6E3"/>
          <w:sz w:val="26"/>
          <w:szCs w:val="26"/>
          <w:lang w:val="en-UA" w:eastAsia="en-GB"/>
        </w:rPr>
        <w:t>Tree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* tree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, bool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is_left) {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if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(tree != 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nullptr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 {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    cout </w:t>
      </w:r>
      <w:r w:rsidRPr="00626D65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&lt;&lt;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prefix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   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cout </w:t>
      </w:r>
      <w:r w:rsidRPr="00626D65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&lt;&lt;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(is_left ? </w:t>
      </w:r>
      <w:r w:rsidRPr="00626D65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"├──"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: </w:t>
      </w:r>
      <w:r w:rsidRPr="00626D65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"└──"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   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cout </w:t>
      </w:r>
      <w:r w:rsidRPr="00626D65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&lt;&lt;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tree -&gt; get_root() </w:t>
      </w:r>
      <w:r w:rsidRPr="00626D65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&lt;&lt;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endl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   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display_tree( prefix </w:t>
      </w:r>
      <w:r w:rsidRPr="00626D65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+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(is_left ? </w:t>
      </w:r>
      <w:r w:rsidRPr="00626D65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"│   "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: </w:t>
      </w:r>
      <w:r w:rsidRPr="00626D65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    "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,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tree -&gt; get_left_child()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, true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   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display_tree( prefix </w:t>
      </w:r>
      <w:r w:rsidRPr="00626D65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+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(is_left ? </w:t>
      </w:r>
      <w:r w:rsidRPr="00626D65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"│   "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: </w:t>
      </w:r>
      <w:r w:rsidRPr="00626D65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    "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,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tree-&gt;get_right_child()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, false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}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>}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void </w:t>
      </w:r>
      <w:r w:rsidRPr="00626D65">
        <w:rPr>
          <w:rFonts w:ascii="Courier New" w:hAnsi="Courier New" w:cs="Courier New"/>
          <w:color w:val="FFC66D"/>
          <w:sz w:val="26"/>
          <w:szCs w:val="26"/>
          <w:lang w:val="en-UA" w:eastAsia="en-GB"/>
        </w:rPr>
        <w:t>create_final_tree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626D65">
        <w:rPr>
          <w:rFonts w:ascii="Courier New" w:hAnsi="Courier New" w:cs="Courier New"/>
          <w:color w:val="B5B6E3"/>
          <w:sz w:val="26"/>
          <w:szCs w:val="26"/>
          <w:lang w:val="en-UA" w:eastAsia="en-GB"/>
        </w:rPr>
        <w:t>Tree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* tree) {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if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(tree) {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    modify_tree(tree)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   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create_final_tree(tree -&gt; get_left_child())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   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create_final_tree(tree -&gt; get_right_child())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}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>}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void </w:t>
      </w:r>
      <w:r w:rsidRPr="00626D65">
        <w:rPr>
          <w:rFonts w:ascii="Courier New" w:hAnsi="Courier New" w:cs="Courier New"/>
          <w:color w:val="FFC66D"/>
          <w:sz w:val="26"/>
          <w:szCs w:val="26"/>
          <w:lang w:val="en-UA" w:eastAsia="en-GB"/>
        </w:rPr>
        <w:t>modify_tree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626D65">
        <w:rPr>
          <w:rFonts w:ascii="Courier New" w:hAnsi="Courier New" w:cs="Courier New"/>
          <w:color w:val="B5B6E3"/>
          <w:sz w:val="26"/>
          <w:szCs w:val="26"/>
          <w:lang w:val="en-UA" w:eastAsia="en-GB"/>
        </w:rPr>
        <w:t>Tree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* tree) {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</w:t>
      </w:r>
      <w:r w:rsidRPr="00626D65">
        <w:rPr>
          <w:rFonts w:ascii="Courier New" w:hAnsi="Courier New" w:cs="Courier New"/>
          <w:color w:val="B5B6E3"/>
          <w:sz w:val="26"/>
          <w:szCs w:val="26"/>
          <w:lang w:val="en-UA" w:eastAsia="en-GB"/>
        </w:rPr>
        <w:t>Tree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* left = tree -&gt; get_left_child()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</w:t>
      </w:r>
      <w:r w:rsidRPr="00626D65">
        <w:rPr>
          <w:rFonts w:ascii="Courier New" w:hAnsi="Courier New" w:cs="Courier New"/>
          <w:color w:val="B5B6E3"/>
          <w:sz w:val="26"/>
          <w:szCs w:val="26"/>
          <w:lang w:val="en-UA" w:eastAsia="en-GB"/>
        </w:rPr>
        <w:t>Tree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* right = tree -&gt; get_right_child()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</w:t>
      </w:r>
      <w:r w:rsidRPr="00626D65">
        <w:rPr>
          <w:rFonts w:ascii="Courier New" w:hAnsi="Courier New" w:cs="Courier New"/>
          <w:color w:val="B9BCD1"/>
          <w:sz w:val="26"/>
          <w:szCs w:val="26"/>
          <w:lang w:val="en-UA" w:eastAsia="en-GB"/>
        </w:rPr>
        <w:t xml:space="preserve">string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plus1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,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plus2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,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mult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,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symb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if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(tree -&gt; get_root() </w:t>
      </w:r>
      <w:r w:rsidRPr="00626D65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== </w:t>
      </w:r>
      <w:r w:rsidRPr="00626D65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"*"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 {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    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if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(left -&gt; is_leaf())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        mult </w:t>
      </w:r>
      <w:r w:rsidRPr="00626D65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=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left-&gt; get_root()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    if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(right-&gt;is_leaf())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        mult </w:t>
      </w:r>
      <w:r w:rsidRPr="00626D65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=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right-&gt; get_root()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}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if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(!mult.empty()) {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    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if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(left -&gt; get_root() </w:t>
      </w:r>
      <w:r w:rsidRPr="00626D65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== </w:t>
      </w:r>
      <w:r w:rsidRPr="00626D65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"+"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|| left -&gt; get_root() </w:t>
      </w:r>
      <w:r w:rsidRPr="00626D65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== </w:t>
      </w:r>
      <w:r w:rsidRPr="00626D65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"-"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 {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        symb </w:t>
      </w:r>
      <w:r w:rsidRPr="00626D65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=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left -&gt; get_root()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        if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(left -&gt; get_left_child() -&gt; is_leaf())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            plus1 </w:t>
      </w:r>
      <w:r w:rsidRPr="00626D65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=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left -&gt; get_left_child() -&gt; get_root()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        if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(left -&gt; get_right_child() -&gt; is_leaf())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            plus2 </w:t>
      </w:r>
      <w:r w:rsidRPr="00626D65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=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left -&gt; get_right_child() -&gt; get_root()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   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}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    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if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(right -&gt; get_root() </w:t>
      </w:r>
      <w:r w:rsidRPr="00626D65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== </w:t>
      </w:r>
      <w:r w:rsidRPr="00626D65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"+"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|| right -&gt; get_root() </w:t>
      </w:r>
      <w:r w:rsidRPr="00626D65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== </w:t>
      </w:r>
      <w:r w:rsidRPr="00626D65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"-"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 {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        symb </w:t>
      </w:r>
      <w:r w:rsidRPr="00626D65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=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right -&gt; get_root()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        if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(right -&gt; get_left_child() -&gt; is_leaf())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            plus1 </w:t>
      </w:r>
      <w:r w:rsidRPr="00626D65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=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right -&gt; get_left_child() -&gt; get_root()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        if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(right -&gt; get_right_child() -&gt; is_leaf())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            plus2 </w:t>
      </w:r>
      <w:r w:rsidRPr="00626D65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=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right -&gt; get_right_child() -&gt; get_root()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lastRenderedPageBreak/>
        <w:t xml:space="preserve">       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}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}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if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(!mult.empty() &amp;&amp; !plus1.empty() &amp;&amp; !plus2.empty()) {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        </w:t>
      </w:r>
      <w:r w:rsidRPr="00626D65">
        <w:rPr>
          <w:rFonts w:ascii="Courier New" w:hAnsi="Courier New" w:cs="Courier New"/>
          <w:color w:val="B9BCD1"/>
          <w:sz w:val="26"/>
          <w:szCs w:val="26"/>
          <w:lang w:val="en-UA" w:eastAsia="en-GB"/>
        </w:rPr>
        <w:t xml:space="preserve">string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formula = </w:t>
      </w:r>
      <w:r w:rsidRPr="00626D65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"( ( " </w:t>
      </w:r>
      <w:r w:rsidRPr="00626D65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+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plus1 </w:t>
      </w:r>
      <w:r w:rsidRPr="00626D65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+ </w:t>
      </w:r>
      <w:r w:rsidRPr="00626D65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" * " </w:t>
      </w:r>
      <w:r w:rsidRPr="00626D65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+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mult </w:t>
      </w:r>
      <w:r w:rsidRPr="00626D65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+ </w:t>
      </w:r>
      <w:r w:rsidRPr="00626D65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" ) " </w:t>
      </w:r>
      <w:r w:rsidRPr="00626D65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+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symb </w:t>
      </w:r>
      <w:r w:rsidRPr="00626D65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+ </w:t>
      </w:r>
      <w:r w:rsidRPr="00626D65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" ( " </w:t>
      </w:r>
      <w:r w:rsidRPr="00626D65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+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plus2 </w:t>
      </w:r>
      <w:r w:rsidRPr="00626D65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+ </w:t>
      </w:r>
      <w:r w:rsidRPr="00626D65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" * " </w:t>
      </w:r>
      <w:r w:rsidRPr="00626D65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+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mult </w:t>
      </w:r>
      <w:r w:rsidRPr="00626D65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+ </w:t>
      </w:r>
      <w:r w:rsidRPr="00626D65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 ) )"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    </w:t>
      </w:r>
      <w:r w:rsidRPr="00626D65">
        <w:rPr>
          <w:rFonts w:ascii="Courier New" w:hAnsi="Courier New" w:cs="Courier New"/>
          <w:color w:val="B9BCD1"/>
          <w:sz w:val="26"/>
          <w:szCs w:val="26"/>
          <w:lang w:val="en-UA" w:eastAsia="en-GB"/>
        </w:rPr>
        <w:t xml:space="preserve">string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old_formula = </w:t>
      </w:r>
      <w:r w:rsidRPr="00626D65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"( ( " </w:t>
      </w:r>
      <w:r w:rsidRPr="00626D65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+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plus1 </w:t>
      </w:r>
      <w:r w:rsidRPr="00626D65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+ </w:t>
      </w:r>
      <w:r w:rsidRPr="00626D65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" " </w:t>
      </w:r>
      <w:r w:rsidRPr="00626D65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+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symb </w:t>
      </w:r>
      <w:r w:rsidRPr="00626D65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+ </w:t>
      </w:r>
      <w:r w:rsidRPr="00626D65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" " </w:t>
      </w:r>
      <w:r w:rsidRPr="00626D65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+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plus2 </w:t>
      </w:r>
      <w:r w:rsidRPr="00626D65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+ </w:t>
      </w:r>
      <w:r w:rsidRPr="00626D65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" ) * " </w:t>
      </w:r>
      <w:r w:rsidRPr="00626D65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+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mult </w:t>
      </w:r>
      <w:r w:rsidRPr="00626D65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+ </w:t>
      </w:r>
      <w:r w:rsidRPr="00626D65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 )"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   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cout </w:t>
      </w:r>
      <w:r w:rsidRPr="00626D65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&lt;&lt;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old_formula </w:t>
      </w:r>
      <w:r w:rsidRPr="00626D65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&lt;&lt; </w:t>
      </w:r>
      <w:r w:rsidRPr="00626D65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" = " </w:t>
      </w:r>
      <w:r w:rsidRPr="00626D65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&lt;&lt;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formula </w:t>
      </w:r>
      <w:r w:rsidRPr="00626D65">
        <w:rPr>
          <w:rFonts w:ascii="Courier New" w:hAnsi="Courier New" w:cs="Courier New"/>
          <w:color w:val="5F8C8A"/>
          <w:sz w:val="26"/>
          <w:szCs w:val="26"/>
          <w:lang w:val="en-UA" w:eastAsia="en-GB"/>
        </w:rPr>
        <w:t xml:space="preserve">&lt;&lt;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endl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    </w:t>
      </w:r>
      <w:r w:rsidRPr="00626D65">
        <w:rPr>
          <w:rFonts w:ascii="Courier New" w:hAnsi="Courier New" w:cs="Courier New"/>
          <w:color w:val="B5B6E3"/>
          <w:sz w:val="26"/>
          <w:szCs w:val="26"/>
          <w:lang w:val="en-UA" w:eastAsia="en-GB"/>
        </w:rPr>
        <w:t>vector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&lt;</w:t>
      </w:r>
      <w:r w:rsidRPr="00626D65">
        <w:rPr>
          <w:rFonts w:ascii="Courier New" w:hAnsi="Courier New" w:cs="Courier New"/>
          <w:color w:val="B9BCD1"/>
          <w:sz w:val="26"/>
          <w:szCs w:val="26"/>
          <w:lang w:val="en-UA" w:eastAsia="en-GB"/>
        </w:rPr>
        <w:t>string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&gt; formula_vector = split(formula)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    </w:t>
      </w:r>
      <w:r w:rsidRPr="00626D65">
        <w:rPr>
          <w:rFonts w:ascii="Courier New" w:hAnsi="Courier New" w:cs="Courier New"/>
          <w:color w:val="B5B6E3"/>
          <w:sz w:val="26"/>
          <w:szCs w:val="26"/>
          <w:lang w:val="en-UA" w:eastAsia="en-GB"/>
        </w:rPr>
        <w:t>Tree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* new_tree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   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new_tree = create_tree(formula_vector)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   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tree -&gt; set_root(symb)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   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tree -&gt; set_right_child(new_tree -&gt; get_right_child())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   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tree -&gt; set_left_child(new_tree -&gt; get_left_child())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;</w:t>
      </w:r>
      <w:r w:rsidRPr="00626D65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br/>
        <w:t xml:space="preserve">    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}</w:t>
      </w:r>
      <w:r w:rsidRPr="00626D65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>}</w:t>
      </w:r>
    </w:p>
    <w:p w14:paraId="2040FD2B" w14:textId="4C98FFA9" w:rsidR="00626D65" w:rsidRPr="00656182" w:rsidRDefault="00626D65" w:rsidP="00530730">
      <w:pPr>
        <w:pStyle w:val="BodyText"/>
        <w:tabs>
          <w:tab w:val="left" w:pos="1237"/>
        </w:tabs>
        <w:spacing w:line="360" w:lineRule="auto"/>
        <w:rPr>
          <w:b/>
          <w:bCs/>
          <w:lang w:val="en-US"/>
        </w:rPr>
      </w:pPr>
    </w:p>
    <w:p w14:paraId="5279B26F" w14:textId="72D9CC5E" w:rsidR="00BB3814" w:rsidRDefault="00BB3814" w:rsidP="00530730">
      <w:pPr>
        <w:pStyle w:val="BodyText"/>
        <w:tabs>
          <w:tab w:val="left" w:pos="1237"/>
        </w:tabs>
        <w:spacing w:line="360" w:lineRule="auto"/>
        <w:rPr>
          <w:b/>
          <w:bCs/>
          <w:lang w:val="ru-RU"/>
        </w:rPr>
      </w:pPr>
      <w:r w:rsidRPr="00085708">
        <w:rPr>
          <w:b/>
          <w:bCs/>
        </w:rPr>
        <w:t xml:space="preserve">Результат на </w:t>
      </w:r>
      <w:r w:rsidRPr="00085708">
        <w:rPr>
          <w:b/>
          <w:bCs/>
          <w:lang w:val="en-US"/>
        </w:rPr>
        <w:t>C</w:t>
      </w:r>
      <w:r w:rsidR="00085708">
        <w:rPr>
          <w:b/>
          <w:bCs/>
          <w:lang w:val="en-US"/>
        </w:rPr>
        <w:t>++</w:t>
      </w:r>
      <w:r w:rsidRPr="00085708">
        <w:rPr>
          <w:b/>
          <w:bCs/>
          <w:lang w:val="ru-RU"/>
        </w:rPr>
        <w:t>:</w:t>
      </w:r>
    </w:p>
    <w:p w14:paraId="51CB2A18" w14:textId="5D5A818B" w:rsidR="002C433C" w:rsidRPr="00085708" w:rsidRDefault="00342611" w:rsidP="00530730">
      <w:pPr>
        <w:pStyle w:val="BodyText"/>
        <w:tabs>
          <w:tab w:val="left" w:pos="1237"/>
        </w:tabs>
        <w:spacing w:line="360" w:lineRule="auto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40FC629C" wp14:editId="3C8C43AD">
            <wp:simplePos x="0" y="0"/>
            <wp:positionH relativeFrom="margin">
              <wp:posOffset>-3175</wp:posOffset>
            </wp:positionH>
            <wp:positionV relativeFrom="margin">
              <wp:posOffset>4068071</wp:posOffset>
            </wp:positionV>
            <wp:extent cx="6076950" cy="379793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BF360D" w14:textId="259EEF99" w:rsidR="004838BE" w:rsidRDefault="004838BE" w:rsidP="004838BE">
      <w:pPr>
        <w:pStyle w:val="BodyText"/>
        <w:tabs>
          <w:tab w:val="left" w:pos="1237"/>
        </w:tabs>
        <w:spacing w:line="360" w:lineRule="auto"/>
        <w:jc w:val="center"/>
        <w:rPr>
          <w:sz w:val="32"/>
          <w:szCs w:val="32"/>
          <w:lang w:val="en-UA"/>
        </w:rPr>
      </w:pPr>
    </w:p>
    <w:p w14:paraId="3F894F83" w14:textId="77777777" w:rsidR="004838BE" w:rsidRDefault="004838BE" w:rsidP="004838BE">
      <w:pPr>
        <w:pStyle w:val="BodyText"/>
        <w:tabs>
          <w:tab w:val="left" w:pos="1237"/>
        </w:tabs>
        <w:spacing w:line="360" w:lineRule="auto"/>
        <w:jc w:val="center"/>
        <w:rPr>
          <w:sz w:val="32"/>
          <w:szCs w:val="32"/>
          <w:lang w:val="en-UA"/>
        </w:rPr>
      </w:pPr>
    </w:p>
    <w:p w14:paraId="11BC36AD" w14:textId="77777777" w:rsidR="004838BE" w:rsidRDefault="004838BE" w:rsidP="004838BE">
      <w:pPr>
        <w:pStyle w:val="BodyText"/>
        <w:tabs>
          <w:tab w:val="left" w:pos="1237"/>
        </w:tabs>
        <w:spacing w:line="360" w:lineRule="auto"/>
        <w:jc w:val="center"/>
        <w:rPr>
          <w:sz w:val="32"/>
          <w:szCs w:val="32"/>
          <w:lang w:val="en-UA"/>
        </w:rPr>
      </w:pPr>
    </w:p>
    <w:p w14:paraId="7C8A3567" w14:textId="77777777" w:rsidR="004838BE" w:rsidRDefault="004838BE" w:rsidP="004838BE">
      <w:pPr>
        <w:pStyle w:val="BodyText"/>
        <w:tabs>
          <w:tab w:val="left" w:pos="1237"/>
        </w:tabs>
        <w:spacing w:line="360" w:lineRule="auto"/>
        <w:jc w:val="center"/>
        <w:rPr>
          <w:sz w:val="32"/>
          <w:szCs w:val="32"/>
          <w:lang w:val="en-UA"/>
        </w:rPr>
      </w:pPr>
    </w:p>
    <w:p w14:paraId="5D2FB736" w14:textId="77777777" w:rsidR="004838BE" w:rsidRDefault="004838BE" w:rsidP="004838BE">
      <w:pPr>
        <w:pStyle w:val="BodyText"/>
        <w:tabs>
          <w:tab w:val="left" w:pos="1237"/>
        </w:tabs>
        <w:spacing w:line="360" w:lineRule="auto"/>
        <w:jc w:val="center"/>
        <w:rPr>
          <w:sz w:val="32"/>
          <w:szCs w:val="32"/>
          <w:lang w:val="en-UA"/>
        </w:rPr>
      </w:pPr>
    </w:p>
    <w:p w14:paraId="76BCA8A4" w14:textId="77777777" w:rsidR="009D7D5E" w:rsidRDefault="00A5361E" w:rsidP="009D7D5E">
      <w:pPr>
        <w:pStyle w:val="BodyText"/>
        <w:tabs>
          <w:tab w:val="left" w:pos="1237"/>
        </w:tabs>
        <w:spacing w:line="360" w:lineRule="auto"/>
        <w:jc w:val="center"/>
        <w:rPr>
          <w:sz w:val="32"/>
          <w:szCs w:val="32"/>
          <w:lang w:val="en-UA"/>
        </w:rPr>
      </w:pPr>
      <w:r>
        <w:rPr>
          <w:noProof/>
          <w:sz w:val="32"/>
          <w:szCs w:val="32"/>
          <w:lang w:val="en-UA"/>
        </w:rPr>
        <w:lastRenderedPageBreak/>
        <w:drawing>
          <wp:anchor distT="0" distB="0" distL="114300" distR="114300" simplePos="0" relativeHeight="251659264" behindDoc="0" locked="0" layoutInCell="1" allowOverlap="1" wp14:anchorId="2A4C610B" wp14:editId="042E7A01">
            <wp:simplePos x="0" y="0"/>
            <wp:positionH relativeFrom="margin">
              <wp:posOffset>-3175</wp:posOffset>
            </wp:positionH>
            <wp:positionV relativeFrom="margin">
              <wp:posOffset>-484768</wp:posOffset>
            </wp:positionV>
            <wp:extent cx="6076950" cy="3797935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369F8" w14:textId="33117B64" w:rsidR="006F2D0D" w:rsidRDefault="006F2D0D" w:rsidP="009D7D5E">
      <w:pPr>
        <w:pStyle w:val="BodyText"/>
        <w:tabs>
          <w:tab w:val="left" w:pos="1237"/>
        </w:tabs>
        <w:spacing w:line="360" w:lineRule="auto"/>
        <w:jc w:val="center"/>
        <w:rPr>
          <w:b/>
          <w:bCs/>
        </w:rPr>
      </w:pPr>
      <w:r w:rsidRPr="00085708">
        <w:rPr>
          <w:b/>
          <w:bCs/>
        </w:rPr>
        <w:t>Висновок</w:t>
      </w:r>
    </w:p>
    <w:p w14:paraId="40B77A61" w14:textId="36F4B71D" w:rsidR="005D6115" w:rsidRPr="005D6115" w:rsidRDefault="005D6115" w:rsidP="005D6115">
      <w:pPr>
        <w:pStyle w:val="BodyText"/>
        <w:tabs>
          <w:tab w:val="left" w:pos="1237"/>
        </w:tabs>
        <w:spacing w:line="360" w:lineRule="auto"/>
        <w:rPr>
          <w:sz w:val="32"/>
          <w:szCs w:val="32"/>
        </w:rPr>
      </w:pPr>
      <w:r>
        <w:rPr>
          <w:lang w:val="en-US"/>
        </w:rPr>
        <w:t xml:space="preserve">   </w:t>
      </w:r>
      <w:r>
        <w:t xml:space="preserve">Отже, я </w:t>
      </w:r>
      <w:r w:rsidR="00BA40E5">
        <w:t>вивчи</w:t>
      </w:r>
      <w:r w:rsidR="00BA40E5">
        <w:t>в</w:t>
      </w:r>
      <w:r w:rsidR="00BA40E5">
        <w:t xml:space="preserve"> особливості організації і обробки дерев</w:t>
      </w:r>
      <w:r w:rsidR="00BA40E5">
        <w:t xml:space="preserve"> та застосував ці знання на практиці, створивши програму, яка перетворює введену формулу, де кожна арифметична операція відокремлена дужками, </w:t>
      </w:r>
      <w:r w:rsidR="00041199">
        <w:t xml:space="preserve">на бінарне дерево-формулу, тобто дерево, в якому числа є листками, реалізував перетворення всіх </w:t>
      </w:r>
      <w:proofErr w:type="spellStart"/>
      <w:r w:rsidR="00041199">
        <w:t>піддерев</w:t>
      </w:r>
      <w:proofErr w:type="spellEnd"/>
      <w:r w:rsidR="00041199">
        <w:t xml:space="preserve"> цього дерева, що </w:t>
      </w:r>
      <w:r w:rsidR="00041199">
        <w:t xml:space="preserve">відповідають формулам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((f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041199">
        <w:rPr>
          <w:lang w:val="en-US"/>
        </w:rPr>
        <w:t xml:space="preserve"> </w:t>
      </w:r>
      <w:r w:rsidR="00041199">
        <w:t xml:space="preserve">на </w:t>
      </w:r>
      <w:proofErr w:type="spellStart"/>
      <w:r w:rsidR="00041199">
        <w:t>піддерева</w:t>
      </w:r>
      <w:proofErr w:type="spellEnd"/>
      <w:r w:rsidR="00041199">
        <w:t xml:space="preserve"> виду </w:t>
      </w:r>
      <m:oMath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 w:rsidR="00041199">
        <w:t xml:space="preserve"> та отримав коректний результат.</w:t>
      </w:r>
    </w:p>
    <w:sectPr w:rsidR="005D6115" w:rsidRPr="005D6115">
      <w:headerReference w:type="default" r:id="rId10"/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DA59F" w14:textId="77777777" w:rsidR="001F473F" w:rsidRDefault="001F473F">
      <w:r>
        <w:separator/>
      </w:r>
    </w:p>
  </w:endnote>
  <w:endnote w:type="continuationSeparator" w:id="0">
    <w:p w14:paraId="3B08A8E7" w14:textId="77777777" w:rsidR="001F473F" w:rsidRDefault="001F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33294" w14:textId="77777777" w:rsidR="001F473F" w:rsidRDefault="001F473F">
      <w:r>
        <w:separator/>
      </w:r>
    </w:p>
  </w:footnote>
  <w:footnote w:type="continuationSeparator" w:id="0">
    <w:p w14:paraId="794E280A" w14:textId="77777777" w:rsidR="001F473F" w:rsidRDefault="001F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9870A" w14:textId="77777777" w:rsidR="00541F72" w:rsidRDefault="00541F7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E07F5"/>
    <w:multiLevelType w:val="hybridMultilevel"/>
    <w:tmpl w:val="C7C67EB2"/>
    <w:lvl w:ilvl="0" w:tplc="CFE29620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28"/>
        <w:w w:val="78"/>
        <w:position w:val="1"/>
        <w:sz w:val="24"/>
        <w:szCs w:val="24"/>
        <w:lang w:val="uk-UA" w:eastAsia="en-US" w:bidi="ar-SA"/>
      </w:rPr>
    </w:lvl>
    <w:lvl w:ilvl="1" w:tplc="CEA66F6A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uk-UA" w:eastAsia="en-US" w:bidi="ar-SA"/>
      </w:rPr>
    </w:lvl>
    <w:lvl w:ilvl="2" w:tplc="9E522986">
      <w:numFmt w:val="bullet"/>
      <w:lvlText w:val="•"/>
      <w:lvlJc w:val="left"/>
      <w:pPr>
        <w:ind w:left="2111" w:hanging="360"/>
      </w:pPr>
      <w:rPr>
        <w:rFonts w:hint="default"/>
        <w:lang w:val="uk-UA" w:eastAsia="en-US" w:bidi="ar-SA"/>
      </w:rPr>
    </w:lvl>
    <w:lvl w:ilvl="3" w:tplc="4EEAB7A6">
      <w:numFmt w:val="bullet"/>
      <w:lvlText w:val="•"/>
      <w:lvlJc w:val="left"/>
      <w:pPr>
        <w:ind w:left="3043" w:hanging="360"/>
      </w:pPr>
      <w:rPr>
        <w:rFonts w:hint="default"/>
        <w:lang w:val="uk-UA" w:eastAsia="en-US" w:bidi="ar-SA"/>
      </w:rPr>
    </w:lvl>
    <w:lvl w:ilvl="4" w:tplc="FEAEE1AA">
      <w:numFmt w:val="bullet"/>
      <w:lvlText w:val="•"/>
      <w:lvlJc w:val="left"/>
      <w:pPr>
        <w:ind w:left="3975" w:hanging="360"/>
      </w:pPr>
      <w:rPr>
        <w:rFonts w:hint="default"/>
        <w:lang w:val="uk-UA" w:eastAsia="en-US" w:bidi="ar-SA"/>
      </w:rPr>
    </w:lvl>
    <w:lvl w:ilvl="5" w:tplc="E0FCB28C">
      <w:numFmt w:val="bullet"/>
      <w:lvlText w:val="•"/>
      <w:lvlJc w:val="left"/>
      <w:pPr>
        <w:ind w:left="4907" w:hanging="360"/>
      </w:pPr>
      <w:rPr>
        <w:rFonts w:hint="default"/>
        <w:lang w:val="uk-UA" w:eastAsia="en-US" w:bidi="ar-SA"/>
      </w:rPr>
    </w:lvl>
    <w:lvl w:ilvl="6" w:tplc="47D057EA">
      <w:numFmt w:val="bullet"/>
      <w:lvlText w:val="•"/>
      <w:lvlJc w:val="left"/>
      <w:pPr>
        <w:ind w:left="5839" w:hanging="360"/>
      </w:pPr>
      <w:rPr>
        <w:rFonts w:hint="default"/>
        <w:lang w:val="uk-UA" w:eastAsia="en-US" w:bidi="ar-SA"/>
      </w:rPr>
    </w:lvl>
    <w:lvl w:ilvl="7" w:tplc="FCBC63AE">
      <w:numFmt w:val="bullet"/>
      <w:lvlText w:val="•"/>
      <w:lvlJc w:val="left"/>
      <w:pPr>
        <w:ind w:left="6770" w:hanging="360"/>
      </w:pPr>
      <w:rPr>
        <w:rFonts w:hint="default"/>
        <w:lang w:val="uk-UA" w:eastAsia="en-US" w:bidi="ar-SA"/>
      </w:rPr>
    </w:lvl>
    <w:lvl w:ilvl="8" w:tplc="692AC720">
      <w:numFmt w:val="bullet"/>
      <w:lvlText w:val="•"/>
      <w:lvlJc w:val="left"/>
      <w:pPr>
        <w:ind w:left="7702" w:hanging="360"/>
      </w:pPr>
      <w:rPr>
        <w:rFonts w:hint="default"/>
        <w:lang w:val="uk-UA" w:eastAsia="en-US" w:bidi="ar-SA"/>
      </w:rPr>
    </w:lvl>
  </w:abstractNum>
  <w:num w:numId="1" w16cid:durableId="2059934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40"/>
    <w:rsid w:val="000071CC"/>
    <w:rsid w:val="00010DCC"/>
    <w:rsid w:val="00012649"/>
    <w:rsid w:val="0003775A"/>
    <w:rsid w:val="00041199"/>
    <w:rsid w:val="000532BD"/>
    <w:rsid w:val="00085708"/>
    <w:rsid w:val="000B76FF"/>
    <w:rsid w:val="001270B0"/>
    <w:rsid w:val="001333A5"/>
    <w:rsid w:val="001B7E00"/>
    <w:rsid w:val="001C14C9"/>
    <w:rsid w:val="001F473F"/>
    <w:rsid w:val="00286A34"/>
    <w:rsid w:val="002C433C"/>
    <w:rsid w:val="00342611"/>
    <w:rsid w:val="00345B65"/>
    <w:rsid w:val="003641C0"/>
    <w:rsid w:val="00373597"/>
    <w:rsid w:val="00387C59"/>
    <w:rsid w:val="00394E34"/>
    <w:rsid w:val="003A65C7"/>
    <w:rsid w:val="00402E5E"/>
    <w:rsid w:val="00431105"/>
    <w:rsid w:val="00447FF2"/>
    <w:rsid w:val="0047399E"/>
    <w:rsid w:val="004838BE"/>
    <w:rsid w:val="004864B3"/>
    <w:rsid w:val="00492F6C"/>
    <w:rsid w:val="004A07D0"/>
    <w:rsid w:val="004E33C2"/>
    <w:rsid w:val="00530730"/>
    <w:rsid w:val="00541F72"/>
    <w:rsid w:val="00553F76"/>
    <w:rsid w:val="005757C6"/>
    <w:rsid w:val="00585FEB"/>
    <w:rsid w:val="00590EBD"/>
    <w:rsid w:val="005954DA"/>
    <w:rsid w:val="005D4B83"/>
    <w:rsid w:val="005D6115"/>
    <w:rsid w:val="005F718D"/>
    <w:rsid w:val="00603FEF"/>
    <w:rsid w:val="00612CBA"/>
    <w:rsid w:val="00621418"/>
    <w:rsid w:val="00623FCA"/>
    <w:rsid w:val="006254AC"/>
    <w:rsid w:val="00626D65"/>
    <w:rsid w:val="00656182"/>
    <w:rsid w:val="006B1337"/>
    <w:rsid w:val="006D5A8E"/>
    <w:rsid w:val="006F2D0D"/>
    <w:rsid w:val="00730A22"/>
    <w:rsid w:val="007954B3"/>
    <w:rsid w:val="00845394"/>
    <w:rsid w:val="00877BEA"/>
    <w:rsid w:val="008E7543"/>
    <w:rsid w:val="009D0620"/>
    <w:rsid w:val="009D7D5E"/>
    <w:rsid w:val="00A5361E"/>
    <w:rsid w:val="00AC1339"/>
    <w:rsid w:val="00B53649"/>
    <w:rsid w:val="00B64942"/>
    <w:rsid w:val="00B9288D"/>
    <w:rsid w:val="00BA40E5"/>
    <w:rsid w:val="00BB3814"/>
    <w:rsid w:val="00BD7A40"/>
    <w:rsid w:val="00BE189F"/>
    <w:rsid w:val="00BE26E5"/>
    <w:rsid w:val="00C058A4"/>
    <w:rsid w:val="00C5124D"/>
    <w:rsid w:val="00C53D00"/>
    <w:rsid w:val="00C61933"/>
    <w:rsid w:val="00C90366"/>
    <w:rsid w:val="00C94FA7"/>
    <w:rsid w:val="00CC2F4A"/>
    <w:rsid w:val="00CF5A4E"/>
    <w:rsid w:val="00D128EC"/>
    <w:rsid w:val="00D17486"/>
    <w:rsid w:val="00D364A3"/>
    <w:rsid w:val="00D57A1A"/>
    <w:rsid w:val="00D61FD3"/>
    <w:rsid w:val="00D828B6"/>
    <w:rsid w:val="00DB57B7"/>
    <w:rsid w:val="00DD5DC6"/>
    <w:rsid w:val="00DE77B4"/>
    <w:rsid w:val="00DF7617"/>
    <w:rsid w:val="00E42F69"/>
    <w:rsid w:val="00E56DCB"/>
    <w:rsid w:val="00EB465F"/>
    <w:rsid w:val="00EF1482"/>
    <w:rsid w:val="00F22BA9"/>
    <w:rsid w:val="00F306C5"/>
    <w:rsid w:val="00F378B2"/>
    <w:rsid w:val="00F54525"/>
    <w:rsid w:val="00F6221B"/>
    <w:rsid w:val="00FB0D03"/>
    <w:rsid w:val="00FB2125"/>
    <w:rsid w:val="00FB53A8"/>
    <w:rsid w:val="00FB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B15FEED"/>
  <w15:docId w15:val="{459CDF4A-21C8-2448-83C3-FA557D46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2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1B7E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E00"/>
    <w:rPr>
      <w:rFonts w:ascii="Times New Roman" w:eastAsia="Times New Roman" w:hAnsi="Times New Roman" w:cs="Times New Roman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1B7E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E00"/>
    <w:rPr>
      <w:rFonts w:ascii="Times New Roman" w:eastAsia="Times New Roman" w:hAnsi="Times New Roman" w:cs="Times New Roman"/>
      <w:lang w:val="uk-UA"/>
    </w:rPr>
  </w:style>
  <w:style w:type="paragraph" w:styleId="Revision">
    <w:name w:val="Revision"/>
    <w:hidden/>
    <w:uiPriority w:val="99"/>
    <w:semiHidden/>
    <w:rsid w:val="001B7E00"/>
    <w:pPr>
      <w:widowControl/>
      <w:autoSpaceDE/>
      <w:autoSpaceDN/>
    </w:pPr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DefaultParagraphFont"/>
    <w:rsid w:val="00FB5ADB"/>
  </w:style>
  <w:style w:type="character" w:customStyle="1" w:styleId="pl-s">
    <w:name w:val="pl-s"/>
    <w:basedOn w:val="DefaultParagraphFont"/>
    <w:rsid w:val="00FB5ADB"/>
  </w:style>
  <w:style w:type="character" w:customStyle="1" w:styleId="pl-pds">
    <w:name w:val="pl-pds"/>
    <w:basedOn w:val="DefaultParagraphFont"/>
    <w:rsid w:val="00FB5ADB"/>
  </w:style>
  <w:style w:type="character" w:customStyle="1" w:styleId="pl-c">
    <w:name w:val="pl-c"/>
    <w:basedOn w:val="DefaultParagraphFont"/>
    <w:rsid w:val="00FB5ADB"/>
  </w:style>
  <w:style w:type="character" w:customStyle="1" w:styleId="pl-en">
    <w:name w:val="pl-en"/>
    <w:basedOn w:val="DefaultParagraphFont"/>
    <w:rsid w:val="00FB5ADB"/>
  </w:style>
  <w:style w:type="character" w:customStyle="1" w:styleId="pl-c1">
    <w:name w:val="pl-c1"/>
    <w:basedOn w:val="DefaultParagraphFont"/>
    <w:rsid w:val="00FB5ADB"/>
  </w:style>
  <w:style w:type="character" w:customStyle="1" w:styleId="pl-cce">
    <w:name w:val="pl-cce"/>
    <w:basedOn w:val="DefaultParagraphFont"/>
    <w:rsid w:val="00FB5A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A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942"/>
    <w:rPr>
      <w:rFonts w:ascii="Courier New" w:eastAsia="Times New Roman" w:hAnsi="Courier New" w:cs="Courier New"/>
      <w:sz w:val="20"/>
      <w:szCs w:val="20"/>
      <w:lang w:val="en-UA" w:eastAsia="en-GB"/>
    </w:rPr>
  </w:style>
  <w:style w:type="character" w:styleId="PlaceholderText">
    <w:name w:val="Placeholder Text"/>
    <w:basedOn w:val="DefaultParagraphFont"/>
    <w:uiPriority w:val="99"/>
    <w:semiHidden/>
    <w:rsid w:val="00530730"/>
    <w:rPr>
      <w:color w:val="808080"/>
    </w:rPr>
  </w:style>
  <w:style w:type="character" w:customStyle="1" w:styleId="pl-s1">
    <w:name w:val="pl-s1"/>
    <w:basedOn w:val="DefaultParagraphFont"/>
    <w:rsid w:val="00BB3814"/>
  </w:style>
  <w:style w:type="character" w:customStyle="1" w:styleId="pl-kos">
    <w:name w:val="pl-kos"/>
    <w:basedOn w:val="DefaultParagraphFont"/>
    <w:rsid w:val="00BB3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yryl/Library/Group%20Containers/UBF8T346G9.Office/User%20Content.localized/Templates.localized/&#1054;&#1055;_2_&#1079;&#1074;&#1110;&#1090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ОП_2_звіт.dotx</Template>
  <TotalTime>1</TotalTime>
  <Pages>7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Microsoft Office User</dc:creator>
  <cp:lastModifiedBy>кирилл сидак</cp:lastModifiedBy>
  <cp:revision>2</cp:revision>
  <dcterms:created xsi:type="dcterms:W3CDTF">2022-06-06T13:44:00Z</dcterms:created>
  <dcterms:modified xsi:type="dcterms:W3CDTF">2022-06-06T13:44:00Z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